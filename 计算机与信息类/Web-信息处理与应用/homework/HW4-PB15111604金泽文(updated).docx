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mallCaps/>
        </w:rPr>
        <w:id w:val="486957396"/>
        <w:docPartObj>
          <w:docPartGallery w:val="Cover Pages"/>
          <w:docPartUnique/>
        </w:docPartObj>
      </w:sdtPr>
      <w:sdtEndPr/>
      <w:sdtContent>
        <w:p w:rsidR="00FF5014" w:rsidRDefault="00766153">
          <w:pPr>
            <w:spacing w:after="200"/>
            <w:rPr>
              <w:b/>
            </w:rPr>
          </w:pP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934200" cy="10031730"/>
                    <wp:effectExtent l="6985" t="6350" r="12065" b="10795"/>
                    <wp:wrapNone/>
                    <wp:docPr id="11" name="AutoShap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4200" cy="10031730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1BDD753F" id="AutoShape 44" o:spid="_x0000_s1026" style="position:absolute;left:0;text-align:left;margin-left:0;margin-top:0;width:546pt;height:789.9pt;z-index:25166592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" o:allowincell="f" filled="f" fillcolor="black" strokecolor="black [3213]">
                    <w10:wrap anchorx="page" anchory="page"/>
                  </v:roundrect>
                </w:pict>
              </mc:Fallback>
            </mc:AlternateConten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0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32295" cy="2205990"/>
                    <wp:effectExtent l="0" t="1270" r="2540" b="2540"/>
                    <wp:wrapNone/>
                    <wp:docPr id="10" name="Rectangle 4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2295" cy="2205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af6"/>
                                  <w:tblOverlap w:val="never"/>
                                  <w:tblW w:w="5000" w:type="pct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FF5014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FF5014" w:rsidRDefault="00FF5014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FF5014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FF5014" w:rsidRDefault="00FE3465" w:rsidP="000F73C7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 w:hint="eastAsia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81D7B7EB0C464F1096D1AEEE64F488C2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EA0804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HW4-Queries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FF5014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FF5014" w:rsidRDefault="00FF5014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FF5014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FF5014" w:rsidRPr="007D7F0F" w:rsidRDefault="00FE3465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EastAsia" w:eastAsiaTheme="majorEastAsia" w:hAnsiTheme="majorHAnsi"/>
                                          <w:i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EastAsia" w:eastAsiaTheme="majorEastAsia" w:hAnsiTheme="majorHAnsi" w:hint="eastAsia"/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B0A0F70717134C1B9F6122BD5CFC86F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1E5A4C" w:rsidRPr="007D7F0F">
                                            <w:rPr>
                                              <w:rFonts w:asciiTheme="majorEastAsia" w:eastAsiaTheme="majorEastAsia" w:hAnsiTheme="majorHAnsi" w:hint="eastAsia"/>
                                              <w:sz w:val="36"/>
                                              <w:szCs w:val="36"/>
                                            </w:rPr>
                                            <w:t>PB15111604金泽文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FF5014" w:rsidRDefault="00FF5014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43" o:spid="_x0000_s1026" style="position:absolute;margin-left:0;margin-top:0;width:545.85pt;height:173.7pt;z-index:251664896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" o:allowincell="f" filled="f" stroked="f">
                    <v:textbox style="mso-fit-shape-to-text:t" inset="0,0,0,0">
                      <w:txbxContent>
                        <w:tbl>
                          <w:tblPr>
                            <w:tblStyle w:val="af6"/>
                            <w:tblOverlap w:val="never"/>
                            <w:tblW w:w="5000" w:type="pct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FF5014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FF5014" w:rsidRDefault="00FF5014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FF5014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FF5014" w:rsidRDefault="00FE3465" w:rsidP="000F73C7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 w:hint="eastAsia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81D7B7EB0C464F1096D1AEEE64F488C2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A0804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HW4-Queries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FF5014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FF5014" w:rsidRDefault="00FF5014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FF5014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FF5014" w:rsidRPr="007D7F0F" w:rsidRDefault="00FE3465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EastAsia" w:eastAsiaTheme="majorEastAsia" w:hAnsiTheme="majorHAnsi"/>
                                    <w:i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EastAsia" w:eastAsiaTheme="majorEastAsia" w:hAnsiTheme="majorHAnsi" w:hint="eastAsia"/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B0A0F70717134C1B9F6122BD5CFC86F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5A4C" w:rsidRPr="007D7F0F">
                                      <w:rPr>
                                        <w:rFonts w:asciiTheme="majorEastAsia" w:eastAsiaTheme="majorEastAsia" w:hAnsiTheme="majorHAnsi" w:hint="eastAsia"/>
                                        <w:sz w:val="36"/>
                                        <w:szCs w:val="36"/>
                                      </w:rPr>
                                      <w:t>PB15111604金泽文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FF5014" w:rsidRDefault="00FF501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0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760085" cy="1252220"/>
                    <wp:effectExtent l="0" t="4445" r="0" b="635"/>
                    <wp:wrapNone/>
                    <wp:docPr id="9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85" cy="1252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5014" w:rsidRDefault="00FE3465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57619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FF5014" w:rsidRPr="00957619" w:rsidRDefault="00FE3465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  <w:sz w:val="52"/>
                                  </w:rPr>
                                </w:pPr>
                                <w:hyperlink r:id="rId11" w:history="1">
                                  <w:r w:rsidR="00957619" w:rsidRPr="00957619">
                                    <w:rPr>
                                      <w:rStyle w:val="af7"/>
                                      <w:b/>
                                      <w:bCs/>
                                      <w:caps/>
                                      <w:sz w:val="52"/>
                                    </w:rPr>
                                    <w:t>Web Information Processing and Applications</w:t>
                                  </w:r>
                                </w:hyperlink>
                              </w:p>
                              <w:p w:rsidR="00FF5014" w:rsidRDefault="00FE3465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957619"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FF5014" w:rsidRDefault="00FF5014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42" o:spid="_x0000_s1027" style="position:absolute;margin-left:0;margin-top:0;width:453.55pt;height:98.6pt;z-index:251663872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" o:allowincell="f" filled="f" stroked="f" strokeweight=".25pt">
                    <v:textbox style="mso-fit-shape-to-text:t" inset=",18pt,,18pt">
                      <w:txbxContent>
                        <w:p w:rsidR="00FF5014" w:rsidRDefault="00FE3465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57619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FF5014" w:rsidRPr="00957619" w:rsidRDefault="00FE3465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  <w:sz w:val="52"/>
                            </w:rPr>
                          </w:pPr>
                          <w:hyperlink r:id="rId12" w:history="1">
                            <w:r w:rsidR="00957619" w:rsidRPr="00957619">
                              <w:rPr>
                                <w:rStyle w:val="af7"/>
                                <w:b/>
                                <w:bCs/>
                                <w:caps/>
                                <w:sz w:val="52"/>
                              </w:rPr>
                              <w:t>Web Information Processing and Applications</w:t>
                            </w:r>
                          </w:hyperlink>
                        </w:p>
                        <w:p w:rsidR="00FF5014" w:rsidRDefault="00FE3465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57619">
                                <w:t xml:space="preserve">     </w:t>
                              </w:r>
                            </w:sdtContent>
                          </w:sdt>
                        </w:p>
                        <w:p w:rsidR="00FF5014" w:rsidRDefault="00FF5014">
                          <w:pPr>
                            <w:pStyle w:val="af0"/>
                            <w:spacing w:line="276" w:lineRule="auto"/>
                            <w:jc w:val="center"/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7664BE">
            <w:rPr>
              <w:smallCaps/>
            </w:rPr>
            <w:br w:type="page"/>
          </w:r>
        </w:p>
      </w:sdtContent>
    </w:sdt>
    <w:p w:rsidR="00FF5014" w:rsidRDefault="00FE3465">
      <w:pPr>
        <w:pStyle w:val="a4"/>
        <w:rPr>
          <w:smallCaps w:val="0"/>
        </w:rPr>
      </w:pPr>
      <w:sdt>
        <w:sdtPr>
          <w:rPr>
            <w:smallCaps w:val="0"/>
          </w:rPr>
          <w:alias w:val="标题"/>
          <w:tag w:val="标题"/>
          <w:id w:val="11808329"/>
          <w:placeholder>
            <w:docPart w:val="F3524DC1C7FD48888498B8E0DAB4687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EA0804" w:rsidRPr="00EA0804">
            <w:rPr>
              <w:smallCaps w:val="0"/>
            </w:rPr>
            <w:t>HW4-Queries</w:t>
          </w:r>
        </w:sdtContent>
      </w:sdt>
    </w:p>
    <w:p w:rsidR="00FF5014" w:rsidRPr="007D7F0F" w:rsidRDefault="00FE3465">
      <w:pPr>
        <w:pStyle w:val="a5"/>
        <w:rPr>
          <w:sz w:val="36"/>
        </w:rPr>
      </w:pPr>
      <w:sdt>
        <w:sdtPr>
          <w:rPr>
            <w:sz w:val="36"/>
          </w:rPr>
          <w:alias w:val="副标题"/>
          <w:tag w:val="副标题"/>
          <w:id w:val="11808339"/>
          <w:placeholder>
            <w:docPart w:val="46062439676B4BE0ACCB16B1172BCF36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1E5A4C" w:rsidRPr="007D7F0F">
            <w:rPr>
              <w:sz w:val="36"/>
            </w:rPr>
            <w:t>PB15111604</w:t>
          </w:r>
          <w:r w:rsidR="001E5A4C" w:rsidRPr="007D7F0F">
            <w:rPr>
              <w:sz w:val="36"/>
            </w:rPr>
            <w:t>金泽文</w:t>
          </w:r>
        </w:sdtContent>
      </w:sdt>
    </w:p>
    <w:p w:rsidR="00FF5014" w:rsidRDefault="00EA0804" w:rsidP="00EA0804">
      <w:pPr>
        <w:pStyle w:val="af8"/>
        <w:numPr>
          <w:ilvl w:val="0"/>
          <w:numId w:val="16"/>
        </w:numPr>
        <w:ind w:firstLineChars="0"/>
        <w:rPr>
          <w:rFonts w:ascii="微软雅黑" w:eastAsia="微软雅黑" w:hAnsi="微软雅黑"/>
          <w:sz w:val="28"/>
        </w:rPr>
      </w:pPr>
      <w:r w:rsidRPr="00EA0804">
        <w:rPr>
          <w:rFonts w:ascii="微软雅黑" w:eastAsia="微软雅黑" w:hAnsi="微软雅黑" w:hint="eastAsia"/>
          <w:sz w:val="28"/>
        </w:rPr>
        <w:t>假定初始查询Q为“</w:t>
      </w:r>
      <w:proofErr w:type="spellStart"/>
      <w:r w:rsidRPr="00EA0804">
        <w:rPr>
          <w:rFonts w:ascii="微软雅黑" w:eastAsia="微软雅黑" w:hAnsi="微软雅黑" w:hint="eastAsia"/>
          <w:sz w:val="28"/>
        </w:rPr>
        <w:t>extremly</w:t>
      </w:r>
      <w:proofErr w:type="spellEnd"/>
      <w:r w:rsidRPr="00EA0804">
        <w:rPr>
          <w:rFonts w:ascii="微软雅黑" w:eastAsia="微软雅黑" w:hAnsi="微软雅黑" w:hint="eastAsia"/>
          <w:sz w:val="28"/>
        </w:rPr>
        <w:t xml:space="preserve"> cheap DVDs cheap CDs”。文档d1包含词项“cheap CDs cheap software cheap DVDs”，文档d2包含“cheap thrills DVDs”。用户标记d1为相关文档，d2为不相关文档。假定我们直接</w:t>
      </w:r>
      <w:proofErr w:type="gramStart"/>
      <w:r w:rsidRPr="00EA0804">
        <w:rPr>
          <w:rFonts w:ascii="微软雅黑" w:eastAsia="微软雅黑" w:hAnsi="微软雅黑" w:hint="eastAsia"/>
          <w:sz w:val="28"/>
        </w:rPr>
        <w:t>使用词项频率</w:t>
      </w:r>
      <w:proofErr w:type="gramEnd"/>
      <w:r w:rsidRPr="00EA0804">
        <w:rPr>
          <w:rFonts w:ascii="微软雅黑" w:eastAsia="微软雅黑" w:hAnsi="微软雅黑" w:hint="eastAsia"/>
          <w:sz w:val="28"/>
        </w:rPr>
        <w:t>作为文档向量中词项的权重，并采用</w:t>
      </w:r>
      <w:proofErr w:type="spellStart"/>
      <w:r w:rsidRPr="00EA0804">
        <w:rPr>
          <w:rFonts w:ascii="微软雅黑" w:eastAsia="微软雅黑" w:hAnsi="微软雅黑" w:hint="eastAsia"/>
          <w:sz w:val="28"/>
        </w:rPr>
        <w:t>Rocchio</w:t>
      </w:r>
      <w:proofErr w:type="spellEnd"/>
      <w:r w:rsidRPr="00EA0804">
        <w:rPr>
          <w:rFonts w:ascii="微软雅黑" w:eastAsia="微软雅黑" w:hAnsi="微软雅黑" w:hint="eastAsia"/>
          <w:sz w:val="28"/>
        </w:rPr>
        <w:t xml:space="preserve"> 1971算法进行相关性反馈，其中α＝1，β＝0.75，γ＝0.25，请给出修改后的查询向量。</w:t>
      </w:r>
    </w:p>
    <w:p w:rsidR="00AA53CA" w:rsidRDefault="0004219A" w:rsidP="00EA0804">
      <w:pPr>
        <w:pStyle w:val="af8"/>
        <w:ind w:left="360" w:firstLineChars="0" w:firstLine="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根据题目中的</w:t>
      </w:r>
      <w:r w:rsidR="001B3404">
        <w:rPr>
          <w:rFonts w:ascii="微软雅黑" w:eastAsia="微软雅黑" w:hAnsi="微软雅黑" w:hint="eastAsia"/>
          <w:sz w:val="28"/>
        </w:rPr>
        <w:t>词项</w:t>
      </w:r>
      <w:r>
        <w:rPr>
          <w:rFonts w:ascii="微软雅黑" w:eastAsia="微软雅黑" w:hAnsi="微软雅黑" w:hint="eastAsia"/>
          <w:sz w:val="28"/>
        </w:rPr>
        <w:t>，</w:t>
      </w:r>
      <w:r w:rsidR="001B3404">
        <w:rPr>
          <w:rFonts w:ascii="微软雅黑" w:eastAsia="微软雅黑" w:hAnsi="微软雅黑" w:hint="eastAsia"/>
          <w:sz w:val="28"/>
        </w:rPr>
        <w:t>得到向量维度</w:t>
      </w:r>
      <w:proofErr w:type="gramStart"/>
      <w:r w:rsidR="001B3404">
        <w:rPr>
          <w:rFonts w:ascii="微软雅黑" w:eastAsia="微软雅黑" w:hAnsi="微软雅黑" w:hint="eastAsia"/>
          <w:sz w:val="28"/>
        </w:rPr>
        <w:t>与词项的</w:t>
      </w:r>
      <w:proofErr w:type="gramEnd"/>
      <w:r w:rsidR="001B3404">
        <w:rPr>
          <w:rFonts w:ascii="微软雅黑" w:eastAsia="微软雅黑" w:hAnsi="微软雅黑" w:hint="eastAsia"/>
          <w:sz w:val="28"/>
        </w:rPr>
        <w:t>对应关系如下</w:t>
      </w:r>
      <w:r w:rsidR="001E490C">
        <w:rPr>
          <w:rFonts w:ascii="微软雅黑" w:eastAsia="微软雅黑" w:hAnsi="微软雅黑" w:hint="eastAsia"/>
          <w:sz w:val="28"/>
        </w:rPr>
        <w:t>：</w:t>
      </w:r>
    </w:p>
    <w:tbl>
      <w:tblPr>
        <w:tblW w:w="10118" w:type="dxa"/>
        <w:jc w:val="center"/>
        <w:tblLook w:val="04A0" w:firstRow="1" w:lastRow="0" w:firstColumn="1" w:lastColumn="0" w:noHBand="0" w:noVBand="1"/>
      </w:tblPr>
      <w:tblGrid>
        <w:gridCol w:w="1703"/>
        <w:gridCol w:w="1468"/>
        <w:gridCol w:w="1528"/>
        <w:gridCol w:w="1314"/>
        <w:gridCol w:w="1314"/>
        <w:gridCol w:w="1469"/>
        <w:gridCol w:w="1322"/>
      </w:tblGrid>
      <w:tr w:rsidR="00AA53CA" w:rsidRPr="00AA53CA" w:rsidTr="008075CE">
        <w:trPr>
          <w:trHeight w:val="288"/>
          <w:jc w:val="center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A53CA" w:rsidRPr="00AA53CA" w:rsidRDefault="00AA53CA" w:rsidP="00AA53CA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9C0006"/>
              </w:rPr>
            </w:pPr>
            <w:proofErr w:type="spellStart"/>
            <w:r w:rsidRPr="00AA53CA">
              <w:rPr>
                <w:rFonts w:ascii="宋体" w:eastAsia="宋体" w:hAnsi="宋体" w:cs="宋体" w:hint="eastAsia"/>
                <w:color w:val="9C0006"/>
              </w:rPr>
              <w:t>i</w:t>
            </w:r>
            <w:proofErr w:type="spellEnd"/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A53CA" w:rsidRPr="00AA53CA" w:rsidRDefault="00AA53CA" w:rsidP="00AA53CA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9C6500"/>
              </w:rPr>
            </w:pPr>
            <w:r w:rsidRPr="00AA53CA">
              <w:rPr>
                <w:rFonts w:ascii="宋体" w:eastAsia="宋体" w:hAnsi="宋体" w:cs="宋体" w:hint="eastAsia"/>
                <w:color w:val="9C6500"/>
              </w:rPr>
              <w:t>1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A53CA" w:rsidRPr="00AA53CA" w:rsidRDefault="00AA53CA" w:rsidP="00AA53CA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9C6500"/>
              </w:rPr>
            </w:pPr>
            <w:r w:rsidRPr="00AA53CA">
              <w:rPr>
                <w:rFonts w:ascii="宋体" w:eastAsia="宋体" w:hAnsi="宋体" w:cs="宋体" w:hint="eastAsia"/>
                <w:color w:val="9C6500"/>
              </w:rPr>
              <w:t>2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A53CA" w:rsidRPr="00AA53CA" w:rsidRDefault="00AA53CA" w:rsidP="00AA53CA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9C6500"/>
              </w:rPr>
            </w:pPr>
            <w:r w:rsidRPr="00AA53CA">
              <w:rPr>
                <w:rFonts w:ascii="宋体" w:eastAsia="宋体" w:hAnsi="宋体" w:cs="宋体" w:hint="eastAsia"/>
                <w:color w:val="9C6500"/>
              </w:rPr>
              <w:t>3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A53CA" w:rsidRPr="00AA53CA" w:rsidRDefault="00AA53CA" w:rsidP="00AA53CA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9C6500"/>
              </w:rPr>
            </w:pPr>
            <w:r w:rsidRPr="00AA53CA">
              <w:rPr>
                <w:rFonts w:ascii="宋体" w:eastAsia="宋体" w:hAnsi="宋体" w:cs="宋体" w:hint="eastAsia"/>
                <w:color w:val="9C6500"/>
              </w:rPr>
              <w:t>4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A53CA" w:rsidRPr="00AA53CA" w:rsidRDefault="00AA53CA" w:rsidP="00AA53CA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9C6500"/>
              </w:rPr>
            </w:pPr>
            <w:r w:rsidRPr="00AA53CA">
              <w:rPr>
                <w:rFonts w:ascii="宋体" w:eastAsia="宋体" w:hAnsi="宋体" w:cs="宋体" w:hint="eastAsia"/>
                <w:color w:val="9C6500"/>
              </w:rPr>
              <w:t>5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A53CA" w:rsidRPr="00AA53CA" w:rsidRDefault="00AA53CA" w:rsidP="00AA53CA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9C6500"/>
              </w:rPr>
            </w:pPr>
            <w:r w:rsidRPr="00AA53CA">
              <w:rPr>
                <w:rFonts w:ascii="宋体" w:eastAsia="宋体" w:hAnsi="宋体" w:cs="宋体" w:hint="eastAsia"/>
                <w:color w:val="9C6500"/>
              </w:rPr>
              <w:t>6</w:t>
            </w:r>
          </w:p>
        </w:tc>
      </w:tr>
      <w:tr w:rsidR="00AA53CA" w:rsidRPr="00AA53CA" w:rsidTr="008075CE">
        <w:trPr>
          <w:trHeight w:val="288"/>
          <w:jc w:val="center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A53CA" w:rsidRPr="00AA53CA" w:rsidRDefault="00AA53CA" w:rsidP="00AA53CA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9C0006"/>
              </w:rPr>
            </w:pPr>
            <w:proofErr w:type="gramStart"/>
            <w:r w:rsidRPr="00AA53CA">
              <w:rPr>
                <w:rFonts w:ascii="宋体" w:eastAsia="宋体" w:hAnsi="宋体" w:cs="宋体" w:hint="eastAsia"/>
                <w:color w:val="9C0006"/>
              </w:rPr>
              <w:t>词项</w:t>
            </w:r>
            <w:proofErr w:type="gram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AA53CA" w:rsidRPr="00AA53CA" w:rsidRDefault="00AA53CA" w:rsidP="00AA53CA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AA53CA">
              <w:rPr>
                <w:rFonts w:ascii="宋体" w:eastAsia="宋体" w:hAnsi="宋体" w:cs="宋体" w:hint="eastAsia"/>
                <w:color w:val="000000"/>
              </w:rPr>
              <w:t>extremly</w:t>
            </w:r>
            <w:proofErr w:type="spellEnd"/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AA53CA" w:rsidRPr="00AA53CA" w:rsidRDefault="00AA53CA" w:rsidP="00AA53CA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AA53CA">
              <w:rPr>
                <w:rFonts w:ascii="宋体" w:eastAsia="宋体" w:hAnsi="宋体" w:cs="宋体" w:hint="eastAsia"/>
                <w:color w:val="000000"/>
              </w:rPr>
              <w:t>cheap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AA53CA" w:rsidRPr="00AA53CA" w:rsidRDefault="00AA53CA" w:rsidP="00AA53CA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AA53CA">
              <w:rPr>
                <w:rFonts w:ascii="宋体" w:eastAsia="宋体" w:hAnsi="宋体" w:cs="宋体" w:hint="eastAsia"/>
                <w:color w:val="000000"/>
              </w:rPr>
              <w:t>DVDs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AA53CA" w:rsidRPr="00AA53CA" w:rsidRDefault="00AA53CA" w:rsidP="00AA53CA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AA53CA">
              <w:rPr>
                <w:rFonts w:ascii="宋体" w:eastAsia="宋体" w:hAnsi="宋体" w:cs="宋体" w:hint="eastAsia"/>
                <w:color w:val="000000"/>
              </w:rPr>
              <w:t>CDs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AA53CA" w:rsidRPr="00AA53CA" w:rsidRDefault="00AA53CA" w:rsidP="00AA53CA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AA53CA">
              <w:rPr>
                <w:rFonts w:ascii="宋体" w:eastAsia="宋体" w:hAnsi="宋体" w:cs="宋体" w:hint="eastAsia"/>
                <w:color w:val="000000"/>
              </w:rPr>
              <w:t>software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AA53CA" w:rsidRPr="00AA53CA" w:rsidRDefault="00AA53CA" w:rsidP="00AA53CA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AA53CA">
              <w:rPr>
                <w:rFonts w:ascii="宋体" w:eastAsia="宋体" w:hAnsi="宋体" w:cs="宋体" w:hint="eastAsia"/>
                <w:color w:val="000000"/>
              </w:rPr>
              <w:t>thrills</w:t>
            </w:r>
          </w:p>
        </w:tc>
      </w:tr>
      <w:tr w:rsidR="00AA53CA" w:rsidRPr="00AA53CA" w:rsidTr="008075CE">
        <w:trPr>
          <w:trHeight w:val="288"/>
          <w:jc w:val="center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A53CA" w:rsidRPr="00AA53CA" w:rsidRDefault="00AA53CA" w:rsidP="00AA53CA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9C0006"/>
              </w:rPr>
            </w:pPr>
            <w:r w:rsidRPr="00AA53CA">
              <w:rPr>
                <w:rFonts w:ascii="宋体" w:eastAsia="宋体" w:hAnsi="宋体" w:cs="宋体" w:hint="eastAsia"/>
                <w:color w:val="9C0006"/>
              </w:rPr>
              <w:t>初始q0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AA53CA" w:rsidRPr="00AA53CA" w:rsidRDefault="00DB56E0" w:rsidP="00AA53CA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>
              <w:rPr>
                <w:rFonts w:ascii="宋体" w:eastAsia="宋体" w:hAnsi="宋体" w:cs="宋体" w:hint="eastAsia"/>
                <w:color w:val="FFFFFF"/>
              </w:rPr>
              <w:t>1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AA53CA" w:rsidRPr="00AA53CA" w:rsidRDefault="00DB56E0" w:rsidP="00AA53CA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>
              <w:rPr>
                <w:rFonts w:ascii="宋体" w:eastAsia="宋体" w:hAnsi="宋体" w:cs="宋体" w:hint="eastAsia"/>
                <w:color w:val="FFFFFF"/>
              </w:rPr>
              <w:t>2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AA53CA" w:rsidRPr="00AA53CA" w:rsidRDefault="00DB56E0" w:rsidP="00AA53CA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>
              <w:rPr>
                <w:rFonts w:ascii="宋体" w:eastAsia="宋体" w:hAnsi="宋体" w:cs="宋体" w:hint="eastAsia"/>
                <w:color w:val="FFFFFF"/>
              </w:rPr>
              <w:t>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AA53CA" w:rsidRPr="00AA53CA" w:rsidRDefault="00AA53CA" w:rsidP="00DB56E0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AA53CA">
              <w:rPr>
                <w:rFonts w:ascii="宋体" w:eastAsia="宋体" w:hAnsi="宋体" w:cs="宋体" w:hint="eastAsia"/>
                <w:color w:val="FFFFFF"/>
              </w:rPr>
              <w:t>1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AA53CA" w:rsidRPr="00AA53CA" w:rsidRDefault="00AA53CA" w:rsidP="00AA53CA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AA53CA">
              <w:rPr>
                <w:rFonts w:ascii="宋体" w:eastAsia="宋体" w:hAnsi="宋体" w:cs="宋体" w:hint="eastAsia"/>
                <w:color w:val="FFFFFF"/>
              </w:rPr>
              <w:t>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AA53CA" w:rsidRPr="00AA53CA" w:rsidRDefault="00AA53CA" w:rsidP="00AA53CA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AA53CA">
              <w:rPr>
                <w:rFonts w:ascii="宋体" w:eastAsia="宋体" w:hAnsi="宋体" w:cs="宋体" w:hint="eastAsia"/>
                <w:color w:val="FFFFFF"/>
              </w:rPr>
              <w:t>0</w:t>
            </w:r>
          </w:p>
        </w:tc>
      </w:tr>
      <w:tr w:rsidR="00AA53CA" w:rsidRPr="00AA53CA" w:rsidTr="008075CE">
        <w:trPr>
          <w:trHeight w:val="288"/>
          <w:jc w:val="center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A53CA" w:rsidRPr="00AA53CA" w:rsidRDefault="00AA53CA" w:rsidP="00AA53CA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9C0006"/>
              </w:rPr>
            </w:pPr>
            <w:r w:rsidRPr="00AA53CA">
              <w:rPr>
                <w:rFonts w:ascii="宋体" w:eastAsia="宋体" w:hAnsi="宋体" w:cs="宋体" w:hint="eastAsia"/>
                <w:color w:val="9C0006"/>
              </w:rPr>
              <w:t>正反馈</w:t>
            </w:r>
            <w:proofErr w:type="spellStart"/>
            <w:r w:rsidRPr="00AA53CA">
              <w:rPr>
                <w:rFonts w:ascii="宋体" w:eastAsia="宋体" w:hAnsi="宋体" w:cs="宋体" w:hint="eastAsia"/>
                <w:color w:val="9C0006"/>
              </w:rPr>
              <w:t>Dr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AA53CA" w:rsidRPr="00AA53CA" w:rsidRDefault="00AA53CA" w:rsidP="00AA53CA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AA53CA">
              <w:rPr>
                <w:rFonts w:ascii="宋体" w:eastAsia="宋体" w:hAnsi="宋体" w:cs="宋体" w:hint="eastAsia"/>
                <w:color w:val="FFFFFF"/>
              </w:rPr>
              <w:t>0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AA53CA" w:rsidRPr="00AA53CA" w:rsidRDefault="00DB56E0" w:rsidP="00DB56E0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>
              <w:rPr>
                <w:rFonts w:ascii="宋体" w:eastAsia="宋体" w:hAnsi="宋体" w:cs="宋体" w:hint="eastAsia"/>
                <w:color w:val="FFFFFF"/>
              </w:rPr>
              <w:t>3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AA53CA" w:rsidRPr="00AA53CA" w:rsidRDefault="00DB56E0" w:rsidP="00AA53CA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>
              <w:rPr>
                <w:rFonts w:ascii="宋体" w:eastAsia="宋体" w:hAnsi="宋体" w:cs="宋体" w:hint="eastAsia"/>
                <w:color w:val="FFFFFF"/>
              </w:rPr>
              <w:t>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AA53CA" w:rsidRPr="00AA53CA" w:rsidRDefault="00DB56E0" w:rsidP="00AA53CA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>
              <w:rPr>
                <w:rFonts w:ascii="宋体" w:eastAsia="宋体" w:hAnsi="宋体" w:cs="宋体" w:hint="eastAsia"/>
                <w:color w:val="FFFFFF"/>
              </w:rPr>
              <w:t>1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AA53CA" w:rsidRPr="00AA53CA" w:rsidRDefault="00DB56E0" w:rsidP="00AA53CA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>
              <w:rPr>
                <w:rFonts w:ascii="宋体" w:eastAsia="宋体" w:hAnsi="宋体" w:cs="宋体" w:hint="eastAsia"/>
                <w:color w:val="FFFFFF"/>
              </w:rPr>
              <w:t>1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AA53CA" w:rsidRPr="00AA53CA" w:rsidRDefault="00AA53CA" w:rsidP="00AA53CA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AA53CA">
              <w:rPr>
                <w:rFonts w:ascii="宋体" w:eastAsia="宋体" w:hAnsi="宋体" w:cs="宋体" w:hint="eastAsia"/>
                <w:color w:val="FFFFFF"/>
              </w:rPr>
              <w:t>0</w:t>
            </w:r>
          </w:p>
        </w:tc>
      </w:tr>
      <w:tr w:rsidR="00AA53CA" w:rsidRPr="00AA53CA" w:rsidTr="008075CE">
        <w:trPr>
          <w:trHeight w:val="288"/>
          <w:jc w:val="center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A53CA" w:rsidRPr="00AA53CA" w:rsidRDefault="00AA53CA" w:rsidP="00AA53CA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9C0006"/>
              </w:rPr>
            </w:pPr>
            <w:r w:rsidRPr="00AA53CA">
              <w:rPr>
                <w:rFonts w:ascii="宋体" w:eastAsia="宋体" w:hAnsi="宋体" w:cs="宋体" w:hint="eastAsia"/>
                <w:color w:val="9C0006"/>
              </w:rPr>
              <w:t>负反馈</w:t>
            </w:r>
            <w:proofErr w:type="spellStart"/>
            <w:r w:rsidRPr="00AA53CA">
              <w:rPr>
                <w:rFonts w:ascii="宋体" w:eastAsia="宋体" w:hAnsi="宋体" w:cs="宋体" w:hint="eastAsia"/>
                <w:color w:val="9C0006"/>
              </w:rPr>
              <w:t>Dnr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AA53CA" w:rsidRPr="00AA53CA" w:rsidRDefault="00AA53CA" w:rsidP="00AA53CA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AA53CA">
              <w:rPr>
                <w:rFonts w:ascii="宋体" w:eastAsia="宋体" w:hAnsi="宋体" w:cs="宋体" w:hint="eastAsia"/>
                <w:color w:val="FFFFFF"/>
              </w:rPr>
              <w:t>0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AA53CA" w:rsidRPr="00AA53CA" w:rsidRDefault="00DB56E0" w:rsidP="00AA53CA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>
              <w:rPr>
                <w:rFonts w:ascii="宋体" w:eastAsia="宋体" w:hAnsi="宋体" w:cs="宋体" w:hint="eastAsia"/>
                <w:color w:val="FFFFFF"/>
              </w:rPr>
              <w:t>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AA53CA" w:rsidRPr="00AA53CA" w:rsidRDefault="00AA53CA" w:rsidP="00DB56E0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AA53CA">
              <w:rPr>
                <w:rFonts w:ascii="宋体" w:eastAsia="宋体" w:hAnsi="宋体" w:cs="宋体" w:hint="eastAsia"/>
                <w:color w:val="FFFFFF"/>
              </w:rPr>
              <w:t>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AA53CA" w:rsidRPr="00AA53CA" w:rsidRDefault="00AA53CA" w:rsidP="00AA53CA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AA53CA">
              <w:rPr>
                <w:rFonts w:ascii="宋体" w:eastAsia="宋体" w:hAnsi="宋体" w:cs="宋体" w:hint="eastAsia"/>
                <w:color w:val="FFFFFF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AA53CA" w:rsidRPr="00AA53CA" w:rsidRDefault="00AA53CA" w:rsidP="00AA53CA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AA53CA">
              <w:rPr>
                <w:rFonts w:ascii="宋体" w:eastAsia="宋体" w:hAnsi="宋体" w:cs="宋体" w:hint="eastAsia"/>
                <w:color w:val="FFFFFF"/>
              </w:rPr>
              <w:t>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AA53CA" w:rsidRPr="00AA53CA" w:rsidRDefault="00AA53CA" w:rsidP="00DB56E0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FFFFFF"/>
              </w:rPr>
            </w:pPr>
            <w:r w:rsidRPr="00AA53CA">
              <w:rPr>
                <w:rFonts w:ascii="宋体" w:eastAsia="宋体" w:hAnsi="宋体" w:cs="宋体" w:hint="eastAsia"/>
                <w:color w:val="FFFFFF"/>
              </w:rPr>
              <w:t>1</w:t>
            </w:r>
          </w:p>
        </w:tc>
      </w:tr>
    </w:tbl>
    <w:tbl>
      <w:tblPr>
        <w:tblpPr w:leftFromText="180" w:rightFromText="180" w:vertAnchor="text" w:horzAnchor="margin" w:tblpXSpec="center" w:tblpY="3052"/>
        <w:tblW w:w="10113" w:type="dxa"/>
        <w:tblLook w:val="04A0" w:firstRow="1" w:lastRow="0" w:firstColumn="1" w:lastColumn="0" w:noHBand="0" w:noVBand="1"/>
      </w:tblPr>
      <w:tblGrid>
        <w:gridCol w:w="2117"/>
        <w:gridCol w:w="1096"/>
        <w:gridCol w:w="1380"/>
        <w:gridCol w:w="1380"/>
        <w:gridCol w:w="1380"/>
        <w:gridCol w:w="1380"/>
        <w:gridCol w:w="1380"/>
      </w:tblGrid>
      <w:tr w:rsidR="008075CE" w:rsidRPr="00DB56E0" w:rsidTr="008075CE">
        <w:trPr>
          <w:trHeight w:val="300"/>
        </w:trPr>
        <w:tc>
          <w:tcPr>
            <w:tcW w:w="2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/>
              </w:rPr>
            </w:pPr>
            <w:proofErr w:type="spellStart"/>
            <w:r w:rsidRPr="00DB56E0">
              <w:rPr>
                <w:rFonts w:ascii="宋体" w:eastAsia="宋体" w:hAnsi="宋体" w:cs="宋体" w:hint="eastAsia"/>
              </w:rPr>
              <w:t>i</w:t>
            </w:r>
            <w:proofErr w:type="spellEnd"/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DB56E0"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DB56E0"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DB56E0">
              <w:rPr>
                <w:rFonts w:ascii="宋体" w:eastAsia="宋体" w:hAnsi="宋体" w:cs="宋体" w:hint="eastAsia"/>
              </w:rPr>
              <w:t>3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DB56E0">
              <w:rPr>
                <w:rFonts w:ascii="宋体" w:eastAsia="宋体" w:hAnsi="宋体" w:cs="宋体" w:hint="eastAsia"/>
              </w:rPr>
              <w:t>4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DB56E0">
              <w:rPr>
                <w:rFonts w:ascii="宋体" w:eastAsia="宋体" w:hAnsi="宋体" w:cs="宋体" w:hint="eastAsia"/>
              </w:rPr>
              <w:t>5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DB56E0">
              <w:rPr>
                <w:rFonts w:ascii="宋体" w:eastAsia="宋体" w:hAnsi="宋体" w:cs="宋体" w:hint="eastAsia"/>
              </w:rPr>
              <w:t>6</w:t>
            </w:r>
          </w:p>
        </w:tc>
      </w:tr>
      <w:tr w:rsidR="008075CE" w:rsidRPr="00DB56E0" w:rsidTr="008075CE">
        <w:trPr>
          <w:trHeight w:val="300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proofErr w:type="gramStart"/>
            <w:r w:rsidRPr="00DB56E0">
              <w:rPr>
                <w:rFonts w:ascii="宋体" w:eastAsia="宋体" w:hAnsi="宋体" w:cs="宋体" w:hint="eastAsia"/>
              </w:rPr>
              <w:t>词项</w:t>
            </w:r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proofErr w:type="spellStart"/>
            <w:r w:rsidRPr="00DB56E0">
              <w:rPr>
                <w:rFonts w:ascii="宋体" w:eastAsia="宋体" w:hAnsi="宋体" w:cs="宋体" w:hint="eastAsia"/>
              </w:rPr>
              <w:t>extremly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DB56E0">
              <w:rPr>
                <w:rFonts w:ascii="宋体" w:eastAsia="宋体" w:hAnsi="宋体" w:cs="宋体" w:hint="eastAsia"/>
              </w:rPr>
              <w:t>cheap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DB56E0">
              <w:rPr>
                <w:rFonts w:ascii="宋体" w:eastAsia="宋体" w:hAnsi="宋体" w:cs="宋体" w:hint="eastAsia"/>
              </w:rPr>
              <w:t>DVDs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DB56E0">
              <w:rPr>
                <w:rFonts w:ascii="宋体" w:eastAsia="宋体" w:hAnsi="宋体" w:cs="宋体" w:hint="eastAsia"/>
              </w:rPr>
              <w:t>CDs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DB56E0">
              <w:rPr>
                <w:rFonts w:ascii="宋体" w:eastAsia="宋体" w:hAnsi="宋体" w:cs="宋体" w:hint="eastAsia"/>
              </w:rPr>
              <w:t>software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DB56E0">
              <w:rPr>
                <w:rFonts w:ascii="宋体" w:eastAsia="宋体" w:hAnsi="宋体" w:cs="宋体" w:hint="eastAsia"/>
              </w:rPr>
              <w:t>thrills</w:t>
            </w:r>
          </w:p>
        </w:tc>
      </w:tr>
      <w:tr w:rsidR="008075CE" w:rsidRPr="00DB56E0" w:rsidTr="008075CE">
        <w:trPr>
          <w:trHeight w:val="300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DB56E0">
              <w:rPr>
                <w:rFonts w:ascii="宋体" w:eastAsia="宋体" w:hAnsi="宋体" w:cs="宋体" w:hint="eastAsia"/>
              </w:rPr>
              <w:t>初始q0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DB56E0"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DB56E0"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DB56E0"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DB56E0"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DB56E0">
              <w:rPr>
                <w:rFonts w:ascii="宋体" w:eastAsia="宋体" w:hAnsi="宋体" w:cs="宋体" w:hint="eastAsia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DB56E0">
              <w:rPr>
                <w:rFonts w:ascii="宋体" w:eastAsia="宋体" w:hAnsi="宋体" w:cs="宋体" w:hint="eastAsia"/>
              </w:rPr>
              <w:t>0</w:t>
            </w:r>
          </w:p>
        </w:tc>
      </w:tr>
      <w:tr w:rsidR="008075CE" w:rsidRPr="00DB56E0" w:rsidTr="008075CE">
        <w:trPr>
          <w:trHeight w:val="300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DB56E0">
              <w:rPr>
                <w:rFonts w:ascii="宋体" w:eastAsia="宋体" w:hAnsi="宋体" w:cs="宋体" w:hint="eastAsia"/>
              </w:rPr>
              <w:t>正反馈</w:t>
            </w:r>
            <w:proofErr w:type="spellStart"/>
            <w:r w:rsidRPr="00DB56E0">
              <w:rPr>
                <w:rFonts w:ascii="宋体" w:eastAsia="宋体" w:hAnsi="宋体" w:cs="宋体" w:hint="eastAsia"/>
              </w:rPr>
              <w:t>Dr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DB56E0">
              <w:rPr>
                <w:rFonts w:ascii="宋体" w:eastAsia="宋体" w:hAnsi="宋体" w:cs="宋体" w:hint="eastAsia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DB56E0">
              <w:rPr>
                <w:rFonts w:ascii="宋体" w:eastAsia="宋体" w:hAnsi="宋体" w:cs="宋体" w:hint="eastAsia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DB56E0"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DB56E0"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DB56E0"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DB56E0">
              <w:rPr>
                <w:rFonts w:ascii="宋体" w:eastAsia="宋体" w:hAnsi="宋体" w:cs="宋体" w:hint="eastAsia"/>
              </w:rPr>
              <w:t>0</w:t>
            </w:r>
          </w:p>
        </w:tc>
      </w:tr>
      <w:tr w:rsidR="008075CE" w:rsidRPr="00DB56E0" w:rsidTr="008075CE">
        <w:trPr>
          <w:trHeight w:val="300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DB56E0">
              <w:rPr>
                <w:rFonts w:ascii="宋体" w:eastAsia="宋体" w:hAnsi="宋体" w:cs="宋体" w:hint="eastAsia"/>
              </w:rPr>
              <w:t>负反馈</w:t>
            </w:r>
            <w:proofErr w:type="spellStart"/>
            <w:r w:rsidRPr="00DB56E0">
              <w:rPr>
                <w:rFonts w:ascii="宋体" w:eastAsia="宋体" w:hAnsi="宋体" w:cs="宋体" w:hint="eastAsia"/>
              </w:rPr>
              <w:t>Dnr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DB56E0">
              <w:rPr>
                <w:rFonts w:ascii="宋体" w:eastAsia="宋体" w:hAnsi="宋体" w:cs="宋体" w:hint="eastAsia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DB56E0"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DB56E0"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DB56E0">
              <w:rPr>
                <w:rFonts w:ascii="宋体" w:eastAsia="宋体" w:hAnsi="宋体" w:cs="宋体" w:hint="eastAsia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DB56E0">
              <w:rPr>
                <w:rFonts w:ascii="宋体" w:eastAsia="宋体" w:hAnsi="宋体" w:cs="宋体" w:hint="eastAsia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DB56E0">
              <w:rPr>
                <w:rFonts w:ascii="宋体" w:eastAsia="宋体" w:hAnsi="宋体" w:cs="宋体" w:hint="eastAsia"/>
              </w:rPr>
              <w:t>1</w:t>
            </w:r>
          </w:p>
        </w:tc>
      </w:tr>
      <w:tr w:rsidR="008075CE" w:rsidRPr="00DB56E0" w:rsidTr="008075CE">
        <w:trPr>
          <w:trHeight w:val="300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DB56E0">
              <w:rPr>
                <w:rFonts w:ascii="宋体" w:eastAsia="宋体" w:hAnsi="宋体" w:cs="宋体" w:hint="eastAsia"/>
              </w:rPr>
              <w:t>α* 初始q0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DB56E0"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DB56E0"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DB56E0"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DB56E0"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DB56E0">
              <w:rPr>
                <w:rFonts w:ascii="宋体" w:eastAsia="宋体" w:hAnsi="宋体" w:cs="宋体" w:hint="eastAsia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DB56E0">
              <w:rPr>
                <w:rFonts w:ascii="宋体" w:eastAsia="宋体" w:hAnsi="宋体" w:cs="宋体" w:hint="eastAsia"/>
              </w:rPr>
              <w:t>0</w:t>
            </w:r>
          </w:p>
        </w:tc>
      </w:tr>
      <w:tr w:rsidR="008075CE" w:rsidRPr="00DB56E0" w:rsidTr="008075CE">
        <w:trPr>
          <w:trHeight w:val="300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DB56E0">
              <w:rPr>
                <w:rFonts w:ascii="宋体" w:eastAsia="宋体" w:hAnsi="宋体" w:cs="宋体" w:hint="eastAsia"/>
              </w:rPr>
              <w:t>β* 正反馈</w:t>
            </w:r>
            <w:proofErr w:type="spellStart"/>
            <w:r w:rsidRPr="00DB56E0">
              <w:rPr>
                <w:rFonts w:ascii="宋体" w:eastAsia="宋体" w:hAnsi="宋体" w:cs="宋体" w:hint="eastAsia"/>
              </w:rPr>
              <w:t>Dr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DB56E0">
              <w:rPr>
                <w:rFonts w:ascii="宋体" w:eastAsia="宋体" w:hAnsi="宋体" w:cs="宋体" w:hint="eastAsia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DB56E0">
              <w:rPr>
                <w:rFonts w:ascii="宋体" w:eastAsia="宋体" w:hAnsi="宋体" w:cs="宋体" w:hint="eastAsia"/>
              </w:rPr>
              <w:t>2.25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DB56E0">
              <w:rPr>
                <w:rFonts w:ascii="宋体" w:eastAsia="宋体" w:hAnsi="宋体" w:cs="宋体" w:hint="eastAsia"/>
              </w:rPr>
              <w:t>0.75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DB56E0">
              <w:rPr>
                <w:rFonts w:ascii="宋体" w:eastAsia="宋体" w:hAnsi="宋体" w:cs="宋体" w:hint="eastAsia"/>
              </w:rPr>
              <w:t>0.75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DB56E0">
              <w:rPr>
                <w:rFonts w:ascii="宋体" w:eastAsia="宋体" w:hAnsi="宋体" w:cs="宋体" w:hint="eastAsia"/>
              </w:rPr>
              <w:t>0.75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DB56E0">
              <w:rPr>
                <w:rFonts w:ascii="宋体" w:eastAsia="宋体" w:hAnsi="宋体" w:cs="宋体" w:hint="eastAsia"/>
              </w:rPr>
              <w:t>0</w:t>
            </w:r>
          </w:p>
        </w:tc>
      </w:tr>
      <w:tr w:rsidR="008075CE" w:rsidRPr="00DB56E0" w:rsidTr="008075CE">
        <w:trPr>
          <w:trHeight w:val="300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DB56E0">
              <w:rPr>
                <w:rFonts w:ascii="宋体" w:eastAsia="宋体" w:hAnsi="宋体" w:cs="宋体" w:hint="eastAsia"/>
              </w:rPr>
              <w:t>(-γ)* 负反馈</w:t>
            </w:r>
            <w:proofErr w:type="spellStart"/>
            <w:r w:rsidRPr="00DB56E0">
              <w:rPr>
                <w:rFonts w:ascii="宋体" w:eastAsia="宋体" w:hAnsi="宋体" w:cs="宋体" w:hint="eastAsia"/>
              </w:rPr>
              <w:t>Dnr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DB56E0">
              <w:rPr>
                <w:rFonts w:ascii="宋体" w:eastAsia="宋体" w:hAnsi="宋体" w:cs="宋体" w:hint="eastAsia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DB56E0">
              <w:rPr>
                <w:rFonts w:ascii="宋体" w:eastAsia="宋体" w:hAnsi="宋体" w:cs="宋体" w:hint="eastAsia"/>
              </w:rPr>
              <w:t>-0.25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DB56E0">
              <w:rPr>
                <w:rFonts w:ascii="宋体" w:eastAsia="宋体" w:hAnsi="宋体" w:cs="宋体" w:hint="eastAsia"/>
              </w:rPr>
              <w:t>-0.25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DB56E0">
              <w:rPr>
                <w:rFonts w:ascii="宋体" w:eastAsia="宋体" w:hAnsi="宋体" w:cs="宋体" w:hint="eastAsia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DB56E0">
              <w:rPr>
                <w:rFonts w:ascii="宋体" w:eastAsia="宋体" w:hAnsi="宋体" w:cs="宋体" w:hint="eastAsia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DB56E0">
              <w:rPr>
                <w:rFonts w:ascii="宋体" w:eastAsia="宋体" w:hAnsi="宋体" w:cs="宋体" w:hint="eastAsia"/>
              </w:rPr>
              <w:t>-0.25</w:t>
            </w:r>
          </w:p>
        </w:tc>
      </w:tr>
      <w:tr w:rsidR="008075CE" w:rsidRPr="00DB56E0" w:rsidTr="008075CE">
        <w:trPr>
          <w:trHeight w:val="300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DB56E0">
              <w:rPr>
                <w:rFonts w:ascii="宋体" w:eastAsia="宋体" w:hAnsi="宋体" w:cs="宋体" w:hint="eastAsia"/>
              </w:rPr>
              <w:t>修改后的</w:t>
            </w:r>
            <w:proofErr w:type="spellStart"/>
            <w:r w:rsidRPr="00DB56E0">
              <w:rPr>
                <w:rFonts w:ascii="宋体" w:eastAsia="宋体" w:hAnsi="宋体" w:cs="宋体" w:hint="eastAsia"/>
              </w:rPr>
              <w:t>qm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DB56E0"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DB56E0">
              <w:rPr>
                <w:rFonts w:ascii="宋体" w:eastAsia="宋体" w:hAnsi="宋体" w:cs="宋体" w:hint="eastAsia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DB56E0">
              <w:rPr>
                <w:rFonts w:ascii="宋体" w:eastAsia="宋体" w:hAnsi="宋体" w:cs="宋体" w:hint="eastAsia"/>
              </w:rPr>
              <w:t>1.5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DB56E0">
              <w:rPr>
                <w:rFonts w:ascii="宋体" w:eastAsia="宋体" w:hAnsi="宋体" w:cs="宋体" w:hint="eastAsia"/>
              </w:rPr>
              <w:t>1.75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DB56E0">
              <w:rPr>
                <w:rFonts w:ascii="宋体" w:eastAsia="宋体" w:hAnsi="宋体" w:cs="宋体" w:hint="eastAsia"/>
              </w:rPr>
              <w:t>0.75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8075CE" w:rsidRPr="00DB56E0" w:rsidRDefault="008075CE" w:rsidP="008075CE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</w:rPr>
            </w:pPr>
            <w:r w:rsidRPr="003C7E9A">
              <w:rPr>
                <w:rFonts w:ascii="宋体" w:eastAsia="宋体" w:hAnsi="宋体" w:cs="宋体" w:hint="eastAsia"/>
              </w:rPr>
              <w:t>0</w:t>
            </w:r>
          </w:p>
        </w:tc>
      </w:tr>
    </w:tbl>
    <w:p w:rsidR="008075CE" w:rsidRDefault="008075CE" w:rsidP="00EA0804">
      <w:pPr>
        <w:pStyle w:val="af8"/>
        <w:ind w:left="360" w:firstLineChars="0" w:firstLine="0"/>
        <w:rPr>
          <w:rFonts w:ascii="微软雅黑" w:eastAsia="微软雅黑" w:hAnsi="微软雅黑"/>
          <w:sz w:val="28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367665</wp:posOffset>
            </wp:positionV>
            <wp:extent cx="4678680" cy="1196340"/>
            <wp:effectExtent l="0" t="0" r="7620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90C">
        <w:rPr>
          <w:rFonts w:ascii="微软雅黑" w:eastAsia="微软雅黑" w:hAnsi="微软雅黑" w:hint="eastAsia"/>
          <w:sz w:val="28"/>
        </w:rPr>
        <w:t>通过</w:t>
      </w:r>
      <w:proofErr w:type="spellStart"/>
      <w:r w:rsidR="001E490C" w:rsidRPr="00EA0804">
        <w:rPr>
          <w:rFonts w:ascii="微软雅黑" w:eastAsia="微软雅黑" w:hAnsi="微软雅黑" w:hint="eastAsia"/>
          <w:sz w:val="28"/>
        </w:rPr>
        <w:t>Rocchio</w:t>
      </w:r>
      <w:proofErr w:type="spellEnd"/>
      <w:r w:rsidR="001E490C" w:rsidRPr="00EA0804">
        <w:rPr>
          <w:rFonts w:ascii="微软雅黑" w:eastAsia="微软雅黑" w:hAnsi="微软雅黑" w:hint="eastAsia"/>
          <w:sz w:val="28"/>
        </w:rPr>
        <w:t xml:space="preserve"> 1971算法</w:t>
      </w:r>
      <w:r w:rsidR="001E490C">
        <w:rPr>
          <w:rFonts w:ascii="微软雅黑" w:eastAsia="微软雅黑" w:hAnsi="微软雅黑" w:hint="eastAsia"/>
          <w:sz w:val="28"/>
        </w:rPr>
        <w:t>处理，</w:t>
      </w:r>
    </w:p>
    <w:p w:rsidR="001E490C" w:rsidRDefault="001E490C" w:rsidP="00EA0804">
      <w:pPr>
        <w:pStyle w:val="af8"/>
        <w:ind w:left="360" w:firstLineChars="0" w:firstLine="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得到：</w:t>
      </w:r>
    </w:p>
    <w:p w:rsidR="008075CE" w:rsidRDefault="008075CE" w:rsidP="00EA0804">
      <w:pPr>
        <w:pStyle w:val="af8"/>
        <w:ind w:left="360" w:firstLineChars="0" w:firstLine="0"/>
        <w:rPr>
          <w:rFonts w:ascii="微软雅黑" w:eastAsia="微软雅黑" w:hAnsi="微软雅黑" w:hint="eastAsia"/>
          <w:sz w:val="28"/>
        </w:rPr>
      </w:pPr>
    </w:p>
    <w:p w:rsidR="00766153" w:rsidRDefault="001E490C" w:rsidP="001E490C">
      <w:pPr>
        <w:pStyle w:val="af8"/>
        <w:numPr>
          <w:ilvl w:val="0"/>
          <w:numId w:val="16"/>
        </w:numPr>
        <w:ind w:firstLineChars="0"/>
        <w:rPr>
          <w:rFonts w:ascii="微软雅黑" w:eastAsia="微软雅黑" w:hAnsi="微软雅黑"/>
          <w:sz w:val="28"/>
        </w:rPr>
      </w:pPr>
      <w:r w:rsidRPr="001E490C">
        <w:rPr>
          <w:rFonts w:ascii="微软雅黑" w:eastAsia="微软雅黑" w:hAnsi="微软雅黑" w:hint="eastAsia"/>
          <w:sz w:val="28"/>
        </w:rPr>
        <w:lastRenderedPageBreak/>
        <w:t>查询扩展一般有几种实现方法？请比较一下它们之间的优点和缺点，并说明每一种方法分别适合于什么类型的信息检索应用。</w:t>
      </w:r>
    </w:p>
    <w:p w:rsidR="002F5245" w:rsidRDefault="002F5245" w:rsidP="002F5245">
      <w:pPr>
        <w:pStyle w:val="af8"/>
        <w:numPr>
          <w:ilvl w:val="1"/>
          <w:numId w:val="16"/>
        </w:numPr>
        <w:ind w:firstLineChars="0"/>
        <w:rPr>
          <w:rFonts w:ascii="微软雅黑" w:eastAsia="微软雅黑" w:hAnsi="微软雅黑"/>
          <w:sz w:val="28"/>
        </w:rPr>
      </w:pPr>
      <w:r w:rsidRPr="002F5245">
        <w:rPr>
          <w:rFonts w:ascii="微软雅黑" w:eastAsia="微软雅黑" w:hAnsi="微软雅黑" w:hint="eastAsia"/>
          <w:sz w:val="28"/>
        </w:rPr>
        <w:t>人工构建同(近)义词词典</w:t>
      </w:r>
    </w:p>
    <w:p w:rsidR="002F5245" w:rsidRDefault="00EF74D6" w:rsidP="002F5245">
      <w:pPr>
        <w:pStyle w:val="af8"/>
        <w:numPr>
          <w:ilvl w:val="2"/>
          <w:numId w:val="16"/>
        </w:numPr>
        <w:ind w:firstLineChars="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优点：经过人工处理，语义精准，</w:t>
      </w:r>
      <w:r w:rsidR="007336A7">
        <w:rPr>
          <w:rFonts w:ascii="微软雅黑" w:eastAsia="微软雅黑" w:hAnsi="微软雅黑" w:hint="eastAsia"/>
          <w:sz w:val="28"/>
        </w:rPr>
        <w:t>命中率较高</w:t>
      </w:r>
    </w:p>
    <w:p w:rsidR="00EF74D6" w:rsidRDefault="00EF74D6" w:rsidP="002F5245">
      <w:pPr>
        <w:pStyle w:val="af8"/>
        <w:numPr>
          <w:ilvl w:val="2"/>
          <w:numId w:val="16"/>
        </w:numPr>
        <w:ind w:firstLineChars="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缺点：代价大</w:t>
      </w:r>
      <w:r w:rsidR="007336A7">
        <w:rPr>
          <w:rFonts w:ascii="微软雅黑" w:eastAsia="微软雅黑" w:hAnsi="微软雅黑" w:hint="eastAsia"/>
          <w:sz w:val="28"/>
        </w:rPr>
        <w:t>，成本高</w:t>
      </w:r>
      <w:r>
        <w:rPr>
          <w:rFonts w:ascii="微软雅黑" w:eastAsia="微软雅黑" w:hAnsi="微软雅黑" w:hint="eastAsia"/>
          <w:sz w:val="28"/>
        </w:rPr>
        <w:t>，速度慢</w:t>
      </w:r>
      <w:r w:rsidR="007336A7">
        <w:rPr>
          <w:rFonts w:ascii="微软雅黑" w:eastAsia="微软雅黑" w:hAnsi="微软雅黑" w:hint="eastAsia"/>
          <w:sz w:val="28"/>
        </w:rPr>
        <w:t>，效率低</w:t>
      </w:r>
    </w:p>
    <w:p w:rsidR="00EF74D6" w:rsidRDefault="00EF74D6" w:rsidP="002F5245">
      <w:pPr>
        <w:pStyle w:val="af8"/>
        <w:numPr>
          <w:ilvl w:val="2"/>
          <w:numId w:val="16"/>
        </w:numPr>
        <w:ind w:firstLineChars="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适用：专业名词（如医学名词等），网络词汇（如最新的流行词汇），</w:t>
      </w:r>
      <w:r w:rsidR="007336A7">
        <w:rPr>
          <w:rFonts w:ascii="微软雅黑" w:eastAsia="微软雅黑" w:hAnsi="微软雅黑" w:hint="eastAsia"/>
          <w:sz w:val="28"/>
        </w:rPr>
        <w:t>初始词典的产生。</w:t>
      </w:r>
    </w:p>
    <w:p w:rsidR="00EF74D6" w:rsidRDefault="002F5245" w:rsidP="00EF74D6">
      <w:pPr>
        <w:pStyle w:val="af8"/>
        <w:numPr>
          <w:ilvl w:val="1"/>
          <w:numId w:val="16"/>
        </w:numPr>
        <w:ind w:firstLineChars="0"/>
        <w:rPr>
          <w:rFonts w:ascii="微软雅黑" w:eastAsia="微软雅黑" w:hAnsi="微软雅黑"/>
          <w:sz w:val="28"/>
        </w:rPr>
      </w:pPr>
      <w:r w:rsidRPr="002F5245">
        <w:rPr>
          <w:rFonts w:ascii="微软雅黑" w:eastAsia="微软雅黑" w:hAnsi="微软雅黑" w:hint="eastAsia"/>
          <w:sz w:val="28"/>
        </w:rPr>
        <w:t>自动导出同(近)义词词典</w:t>
      </w:r>
    </w:p>
    <w:p w:rsidR="00EF74D6" w:rsidRDefault="00EF74D6" w:rsidP="00EF74D6">
      <w:pPr>
        <w:pStyle w:val="af8"/>
        <w:numPr>
          <w:ilvl w:val="2"/>
          <w:numId w:val="16"/>
        </w:numPr>
        <w:ind w:firstLineChars="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优点：自动，快速</w:t>
      </w:r>
      <w:r w:rsidR="007336A7">
        <w:rPr>
          <w:rFonts w:ascii="微软雅黑" w:eastAsia="微软雅黑" w:hAnsi="微软雅黑" w:hint="eastAsia"/>
          <w:sz w:val="28"/>
        </w:rPr>
        <w:t>，信息更具鲁棒性</w:t>
      </w:r>
    </w:p>
    <w:p w:rsidR="00EF74D6" w:rsidRDefault="00EF74D6" w:rsidP="00EF74D6">
      <w:pPr>
        <w:pStyle w:val="af8"/>
        <w:numPr>
          <w:ilvl w:val="2"/>
          <w:numId w:val="16"/>
        </w:numPr>
        <w:ind w:firstLineChars="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缺点：</w:t>
      </w:r>
      <w:r w:rsidR="003612D3">
        <w:rPr>
          <w:rFonts w:ascii="微软雅黑" w:eastAsia="微软雅黑" w:hAnsi="微软雅黑" w:hint="eastAsia"/>
          <w:sz w:val="28"/>
        </w:rPr>
        <w:t>涵盖的</w:t>
      </w:r>
      <w:r>
        <w:rPr>
          <w:rFonts w:ascii="微软雅黑" w:eastAsia="微软雅黑" w:hAnsi="微软雅黑" w:hint="eastAsia"/>
          <w:sz w:val="28"/>
        </w:rPr>
        <w:t>范围有限，不够精准</w:t>
      </w:r>
    </w:p>
    <w:p w:rsidR="002F5245" w:rsidRPr="00EF74D6" w:rsidRDefault="00EF74D6" w:rsidP="00EF74D6">
      <w:pPr>
        <w:pStyle w:val="af8"/>
        <w:numPr>
          <w:ilvl w:val="2"/>
          <w:numId w:val="16"/>
        </w:numPr>
        <w:ind w:firstLineChars="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适用：根据现有词典、词条进行扩展</w:t>
      </w:r>
      <w:r w:rsidR="003612D3">
        <w:rPr>
          <w:rFonts w:ascii="微软雅黑" w:eastAsia="微软雅黑" w:hAnsi="微软雅黑" w:hint="eastAsia"/>
          <w:sz w:val="28"/>
        </w:rPr>
        <w:t>，根据词条共</w:t>
      </w:r>
      <w:proofErr w:type="gramStart"/>
      <w:r w:rsidR="003612D3">
        <w:rPr>
          <w:rFonts w:ascii="微软雅黑" w:eastAsia="微软雅黑" w:hAnsi="微软雅黑" w:hint="eastAsia"/>
          <w:sz w:val="28"/>
        </w:rPr>
        <w:t>现关系</w:t>
      </w:r>
      <w:proofErr w:type="gramEnd"/>
      <w:r w:rsidR="003612D3">
        <w:rPr>
          <w:rFonts w:ascii="微软雅黑" w:eastAsia="微软雅黑" w:hAnsi="微软雅黑" w:hint="eastAsia"/>
          <w:sz w:val="28"/>
        </w:rPr>
        <w:t>而得出对应关系。</w:t>
      </w:r>
    </w:p>
    <w:p w:rsidR="00EF74D6" w:rsidRDefault="002F5245" w:rsidP="00EF74D6">
      <w:pPr>
        <w:pStyle w:val="af8"/>
        <w:numPr>
          <w:ilvl w:val="1"/>
          <w:numId w:val="16"/>
        </w:numPr>
        <w:ind w:firstLineChars="0"/>
        <w:rPr>
          <w:rFonts w:ascii="微软雅黑" w:eastAsia="微软雅黑" w:hAnsi="微软雅黑"/>
          <w:sz w:val="28"/>
        </w:rPr>
      </w:pPr>
      <w:r w:rsidRPr="002F5245">
        <w:rPr>
          <w:rFonts w:ascii="微软雅黑" w:eastAsia="微软雅黑" w:hAnsi="微软雅黑" w:hint="eastAsia"/>
          <w:sz w:val="28"/>
        </w:rPr>
        <w:t>基于查询日志挖掘出的查询等价类</w:t>
      </w:r>
    </w:p>
    <w:p w:rsidR="00EF74D6" w:rsidRDefault="00EF74D6" w:rsidP="00EF74D6">
      <w:pPr>
        <w:pStyle w:val="af8"/>
        <w:numPr>
          <w:ilvl w:val="2"/>
          <w:numId w:val="16"/>
        </w:numPr>
        <w:ind w:firstLineChars="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优点：</w:t>
      </w:r>
      <w:r w:rsidR="007336A7">
        <w:rPr>
          <w:rFonts w:ascii="微软雅黑" w:eastAsia="微软雅黑" w:hAnsi="微软雅黑" w:hint="eastAsia"/>
          <w:sz w:val="28"/>
        </w:rPr>
        <w:t>基于之前的查询结果，命中率高，针对性强，个性化效果好，</w:t>
      </w:r>
    </w:p>
    <w:p w:rsidR="00EF74D6" w:rsidRDefault="00EF74D6" w:rsidP="00EF74D6">
      <w:pPr>
        <w:pStyle w:val="af8"/>
        <w:numPr>
          <w:ilvl w:val="2"/>
          <w:numId w:val="16"/>
        </w:numPr>
        <w:ind w:firstLineChars="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缺点：</w:t>
      </w:r>
      <w:r w:rsidR="007336A7">
        <w:rPr>
          <w:rFonts w:ascii="微软雅黑" w:eastAsia="微软雅黑" w:hAnsi="微软雅黑" w:hint="eastAsia"/>
          <w:sz w:val="28"/>
        </w:rPr>
        <w:t>需要用户的参与，必须有前置的日志信息，刚开始效果不好。可能会对用户的隐私造成泄露。</w:t>
      </w:r>
    </w:p>
    <w:p w:rsidR="00DB56E0" w:rsidRDefault="00EF74D6" w:rsidP="00DB56E0">
      <w:pPr>
        <w:pStyle w:val="af8"/>
        <w:numPr>
          <w:ilvl w:val="2"/>
          <w:numId w:val="16"/>
        </w:numPr>
        <w:ind w:firstLineChars="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适用：</w:t>
      </w:r>
      <w:r w:rsidR="007336A7">
        <w:rPr>
          <w:rFonts w:ascii="微软雅黑" w:eastAsia="微软雅黑" w:hAnsi="微软雅黑" w:hint="eastAsia"/>
          <w:sz w:val="28"/>
        </w:rPr>
        <w:t>用户量大的查询系统，如搜索引擎。</w:t>
      </w:r>
    </w:p>
    <w:p w:rsidR="00DB56E0" w:rsidRPr="00DB56E0" w:rsidRDefault="00DB56E0" w:rsidP="00DB56E0">
      <w:pPr>
        <w:pStyle w:val="af8"/>
        <w:numPr>
          <w:ilvl w:val="0"/>
          <w:numId w:val="16"/>
        </w:numPr>
        <w:ind w:firstLineChars="0"/>
        <w:rPr>
          <w:rFonts w:ascii="微软雅黑" w:eastAsia="微软雅黑" w:hAnsi="微软雅黑" w:hint="eastAsia"/>
          <w:sz w:val="28"/>
        </w:rPr>
      </w:pPr>
      <w:r w:rsidRPr="00DB56E0">
        <w:rPr>
          <w:rFonts w:ascii="微软雅黑" w:eastAsia="微软雅黑" w:hAnsi="微软雅黑" w:hint="eastAsia"/>
          <w:sz w:val="28"/>
        </w:rPr>
        <w:t>假定已知文档d1和d2和查询q</w:t>
      </w:r>
      <w:proofErr w:type="gramStart"/>
      <w:r w:rsidRPr="00DB56E0">
        <w:rPr>
          <w:rFonts w:ascii="微软雅黑" w:eastAsia="微软雅黑" w:hAnsi="微软雅黑" w:hint="eastAsia"/>
          <w:sz w:val="28"/>
        </w:rPr>
        <w:t>的词项以及</w:t>
      </w:r>
      <w:proofErr w:type="gramEnd"/>
      <w:r w:rsidRPr="00DB56E0">
        <w:rPr>
          <w:rFonts w:ascii="微软雅黑" w:eastAsia="微软雅黑" w:hAnsi="微软雅黑" w:hint="eastAsia"/>
          <w:sz w:val="28"/>
        </w:rPr>
        <w:t>词频如下：</w:t>
      </w:r>
    </w:p>
    <w:p w:rsidR="00DB56E0" w:rsidRPr="00DB56E0" w:rsidRDefault="00DB56E0" w:rsidP="006F6E78">
      <w:pPr>
        <w:pStyle w:val="af8"/>
        <w:ind w:left="425" w:firstLineChars="0" w:firstLine="425"/>
        <w:rPr>
          <w:rFonts w:ascii="微软雅黑" w:eastAsia="微软雅黑" w:hAnsi="微软雅黑" w:hint="eastAsia"/>
          <w:sz w:val="28"/>
        </w:rPr>
      </w:pPr>
      <w:r w:rsidRPr="00DB56E0">
        <w:rPr>
          <w:rFonts w:ascii="微软雅黑" w:eastAsia="微软雅黑" w:hAnsi="微软雅黑" w:hint="eastAsia"/>
          <w:sz w:val="28"/>
        </w:rPr>
        <w:t>d1：(&lt;2010,2&gt;,&lt;</w:t>
      </w:r>
      <w:proofErr w:type="gramStart"/>
      <w:r w:rsidRPr="00DB56E0">
        <w:rPr>
          <w:rFonts w:ascii="微软雅黑" w:eastAsia="微软雅黑" w:hAnsi="微软雅黑" w:hint="eastAsia"/>
          <w:sz w:val="28"/>
        </w:rPr>
        <w:t>世</w:t>
      </w:r>
      <w:proofErr w:type="gramEnd"/>
      <w:r w:rsidRPr="00DB56E0">
        <w:rPr>
          <w:rFonts w:ascii="微软雅黑" w:eastAsia="微软雅黑" w:hAnsi="微软雅黑" w:hint="eastAsia"/>
          <w:sz w:val="28"/>
        </w:rPr>
        <w:t xml:space="preserve">博会,3&gt;,&lt;中国,2&gt;,&lt;举行,1&gt;) </w:t>
      </w:r>
    </w:p>
    <w:p w:rsidR="00DB56E0" w:rsidRPr="006F6E78" w:rsidRDefault="00DB56E0" w:rsidP="006F6E78">
      <w:pPr>
        <w:ind w:left="425" w:firstLine="425"/>
        <w:rPr>
          <w:rFonts w:ascii="微软雅黑" w:eastAsia="微软雅黑" w:hAnsi="微软雅黑" w:hint="eastAsia"/>
          <w:sz w:val="28"/>
        </w:rPr>
      </w:pPr>
      <w:r w:rsidRPr="006F6E78">
        <w:rPr>
          <w:rFonts w:ascii="微软雅黑" w:eastAsia="微软雅黑" w:hAnsi="微软雅黑" w:hint="eastAsia"/>
          <w:sz w:val="28"/>
        </w:rPr>
        <w:t>d2：(&lt;2005,1&gt;,&lt;</w:t>
      </w:r>
      <w:proofErr w:type="gramStart"/>
      <w:r w:rsidRPr="006F6E78">
        <w:rPr>
          <w:rFonts w:ascii="微软雅黑" w:eastAsia="微软雅黑" w:hAnsi="微软雅黑" w:hint="eastAsia"/>
          <w:sz w:val="28"/>
        </w:rPr>
        <w:t>世</w:t>
      </w:r>
      <w:proofErr w:type="gramEnd"/>
      <w:r w:rsidRPr="006F6E78">
        <w:rPr>
          <w:rFonts w:ascii="微软雅黑" w:eastAsia="微软雅黑" w:hAnsi="微软雅黑" w:hint="eastAsia"/>
          <w:sz w:val="28"/>
        </w:rPr>
        <w:t xml:space="preserve">博会,2&gt;,&lt;1970,1&gt;,&lt;日本,2&gt;,&lt;举行,1&gt;) </w:t>
      </w:r>
    </w:p>
    <w:p w:rsidR="00DB56E0" w:rsidRPr="006F6E78" w:rsidRDefault="00DB56E0" w:rsidP="006F6E78">
      <w:pPr>
        <w:ind w:left="425" w:firstLine="425"/>
        <w:rPr>
          <w:rFonts w:ascii="微软雅黑" w:eastAsia="微软雅黑" w:hAnsi="微软雅黑" w:hint="eastAsia"/>
          <w:sz w:val="28"/>
        </w:rPr>
      </w:pPr>
      <w:r w:rsidRPr="006F6E78">
        <w:rPr>
          <w:rFonts w:ascii="微软雅黑" w:eastAsia="微软雅黑" w:hAnsi="微软雅黑" w:hint="eastAsia"/>
          <w:sz w:val="28"/>
        </w:rPr>
        <w:lastRenderedPageBreak/>
        <w:t>q：(&lt;2010,1&gt;,&lt;</w:t>
      </w:r>
      <w:proofErr w:type="gramStart"/>
      <w:r w:rsidRPr="006F6E78">
        <w:rPr>
          <w:rFonts w:ascii="微软雅黑" w:eastAsia="微软雅黑" w:hAnsi="微软雅黑" w:hint="eastAsia"/>
          <w:sz w:val="28"/>
        </w:rPr>
        <w:t>世</w:t>
      </w:r>
      <w:proofErr w:type="gramEnd"/>
      <w:r w:rsidRPr="006F6E78">
        <w:rPr>
          <w:rFonts w:ascii="微软雅黑" w:eastAsia="微软雅黑" w:hAnsi="微软雅黑" w:hint="eastAsia"/>
          <w:sz w:val="28"/>
        </w:rPr>
        <w:t xml:space="preserve">博会,2&gt;) </w:t>
      </w:r>
    </w:p>
    <w:p w:rsidR="00DB56E0" w:rsidRDefault="00DB56E0" w:rsidP="00DB56E0">
      <w:pPr>
        <w:pStyle w:val="af8"/>
        <w:ind w:left="360" w:firstLineChars="0" w:firstLine="65"/>
        <w:rPr>
          <w:rFonts w:ascii="微软雅黑" w:eastAsia="微软雅黑" w:hAnsi="微软雅黑"/>
          <w:sz w:val="28"/>
        </w:rPr>
      </w:pPr>
      <w:r w:rsidRPr="00DB56E0">
        <w:rPr>
          <w:rFonts w:ascii="微软雅黑" w:eastAsia="微软雅黑" w:hAnsi="微软雅黑" w:hint="eastAsia"/>
          <w:sz w:val="28"/>
        </w:rPr>
        <w:t>请给出文档d1、d2以及查询q的基于</w:t>
      </w:r>
      <w:proofErr w:type="spellStart"/>
      <w:r w:rsidRPr="00DB56E0">
        <w:rPr>
          <w:rFonts w:ascii="微软雅黑" w:eastAsia="微软雅黑" w:hAnsi="微软雅黑" w:hint="eastAsia"/>
          <w:sz w:val="28"/>
        </w:rPr>
        <w:t>tf-idf</w:t>
      </w:r>
      <w:proofErr w:type="spellEnd"/>
      <w:r w:rsidRPr="00DB56E0">
        <w:rPr>
          <w:rFonts w:ascii="微软雅黑" w:eastAsia="微软雅黑" w:hAnsi="微软雅黑" w:hint="eastAsia"/>
          <w:sz w:val="28"/>
        </w:rPr>
        <w:t>权值的向量表示，然后分别计算q和d1、d2的余弦相似度，并说明q和哪个文档更相关。</w:t>
      </w:r>
    </w:p>
    <w:tbl>
      <w:tblPr>
        <w:tblpPr w:leftFromText="180" w:rightFromText="180" w:vertAnchor="text" w:horzAnchor="margin" w:tblpXSpec="center" w:tblpY="748"/>
        <w:tblW w:w="3860" w:type="dxa"/>
        <w:tblLook w:val="04A0" w:firstRow="1" w:lastRow="0" w:firstColumn="1" w:lastColumn="0" w:noHBand="0" w:noVBand="1"/>
      </w:tblPr>
      <w:tblGrid>
        <w:gridCol w:w="980"/>
        <w:gridCol w:w="960"/>
        <w:gridCol w:w="960"/>
        <w:gridCol w:w="960"/>
      </w:tblGrid>
      <w:tr w:rsidR="00614CA1" w:rsidRPr="003C7E9A" w:rsidTr="00614CA1">
        <w:trPr>
          <w:trHeight w:val="300"/>
        </w:trPr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614CA1" w:rsidRPr="003C7E9A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9C0006"/>
              </w:rPr>
            </w:pPr>
            <w:r w:rsidRPr="003C7E9A">
              <w:rPr>
                <w:rFonts w:ascii="宋体" w:eastAsia="宋体" w:hAnsi="宋体" w:cs="宋体" w:hint="eastAsia"/>
                <w:color w:val="9C0006"/>
              </w:rPr>
              <w:t xml:space="preserve">　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614CA1" w:rsidRPr="003C7E9A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9C0006"/>
              </w:rPr>
            </w:pPr>
            <w:r w:rsidRPr="003C7E9A">
              <w:rPr>
                <w:rFonts w:ascii="宋体" w:eastAsia="宋体" w:hAnsi="宋体" w:cs="宋体" w:hint="eastAsia"/>
                <w:color w:val="9C0006"/>
              </w:rPr>
              <w:t>d1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614CA1" w:rsidRPr="003C7E9A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9C0006"/>
              </w:rPr>
            </w:pPr>
            <w:r w:rsidRPr="003C7E9A">
              <w:rPr>
                <w:rFonts w:ascii="宋体" w:eastAsia="宋体" w:hAnsi="宋体" w:cs="宋体" w:hint="eastAsia"/>
                <w:color w:val="9C0006"/>
              </w:rPr>
              <w:t>d2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614CA1" w:rsidRPr="003C7E9A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9C0006"/>
              </w:rPr>
            </w:pPr>
            <w:r w:rsidRPr="003C7E9A">
              <w:rPr>
                <w:rFonts w:ascii="宋体" w:eastAsia="宋体" w:hAnsi="宋体" w:cs="宋体" w:hint="eastAsia"/>
                <w:color w:val="9C0006"/>
              </w:rPr>
              <w:t>q</w:t>
            </w:r>
          </w:p>
        </w:tc>
      </w:tr>
      <w:tr w:rsidR="00614CA1" w:rsidRPr="003C7E9A" w:rsidTr="00614CA1">
        <w:trPr>
          <w:trHeight w:val="30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614CA1" w:rsidRPr="003C7E9A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9C6500"/>
              </w:rPr>
            </w:pPr>
            <w:r w:rsidRPr="003C7E9A">
              <w:rPr>
                <w:rFonts w:ascii="宋体" w:eastAsia="宋体" w:hAnsi="宋体" w:cs="宋体" w:hint="eastAsia"/>
                <w:color w:val="9C6500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614CA1" w:rsidRPr="003C7E9A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3C7E9A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614CA1" w:rsidRPr="003C7E9A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3C7E9A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614CA1" w:rsidRPr="003C7E9A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3C7E9A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</w:tr>
      <w:tr w:rsidR="00614CA1" w:rsidRPr="003C7E9A" w:rsidTr="00614CA1">
        <w:trPr>
          <w:trHeight w:val="30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614CA1" w:rsidRPr="003C7E9A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9C6500"/>
              </w:rPr>
            </w:pPr>
            <w:proofErr w:type="gramStart"/>
            <w:r w:rsidRPr="003C7E9A">
              <w:rPr>
                <w:rFonts w:ascii="宋体" w:eastAsia="宋体" w:hAnsi="宋体" w:cs="宋体" w:hint="eastAsia"/>
                <w:color w:val="9C6500"/>
              </w:rPr>
              <w:t>世</w:t>
            </w:r>
            <w:proofErr w:type="gramEnd"/>
            <w:r w:rsidRPr="003C7E9A">
              <w:rPr>
                <w:rFonts w:ascii="宋体" w:eastAsia="宋体" w:hAnsi="宋体" w:cs="宋体" w:hint="eastAsia"/>
                <w:color w:val="9C6500"/>
              </w:rPr>
              <w:t>博会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614CA1" w:rsidRPr="003C7E9A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3C7E9A">
              <w:rPr>
                <w:rFonts w:ascii="宋体" w:eastAsia="宋体" w:hAnsi="宋体" w:cs="宋体" w:hint="eastAsia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614CA1" w:rsidRPr="003C7E9A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3C7E9A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614CA1" w:rsidRPr="003C7E9A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3C7E9A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</w:tr>
      <w:tr w:rsidR="00614CA1" w:rsidRPr="003C7E9A" w:rsidTr="00614CA1">
        <w:trPr>
          <w:trHeight w:val="30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614CA1" w:rsidRPr="003C7E9A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9C6500"/>
              </w:rPr>
            </w:pPr>
            <w:r w:rsidRPr="003C7E9A">
              <w:rPr>
                <w:rFonts w:ascii="宋体" w:eastAsia="宋体" w:hAnsi="宋体" w:cs="宋体" w:hint="eastAsia"/>
                <w:color w:val="9C6500"/>
              </w:rPr>
              <w:t>中国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614CA1" w:rsidRPr="003C7E9A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3C7E9A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614CA1" w:rsidRPr="003C7E9A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614CA1" w:rsidRPr="003C7E9A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3C7E9A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</w:tr>
      <w:tr w:rsidR="00614CA1" w:rsidRPr="003C7E9A" w:rsidTr="00614CA1">
        <w:trPr>
          <w:trHeight w:val="30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614CA1" w:rsidRPr="003C7E9A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9C6500"/>
              </w:rPr>
            </w:pPr>
            <w:r w:rsidRPr="003C7E9A">
              <w:rPr>
                <w:rFonts w:ascii="宋体" w:eastAsia="宋体" w:hAnsi="宋体" w:cs="宋体" w:hint="eastAsia"/>
                <w:color w:val="9C6500"/>
              </w:rPr>
              <w:t>举行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614CA1" w:rsidRPr="003C7E9A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3C7E9A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614CA1" w:rsidRPr="003C7E9A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3C7E9A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614CA1" w:rsidRPr="003C7E9A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3C7E9A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</w:tr>
      <w:tr w:rsidR="00614CA1" w:rsidRPr="003C7E9A" w:rsidTr="00614CA1">
        <w:trPr>
          <w:trHeight w:val="30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614CA1" w:rsidRPr="003C7E9A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9C6500"/>
              </w:rPr>
            </w:pPr>
            <w:r w:rsidRPr="003C7E9A">
              <w:rPr>
                <w:rFonts w:ascii="宋体" w:eastAsia="宋体" w:hAnsi="宋体" w:cs="宋体" w:hint="eastAsia"/>
                <w:color w:val="9C6500"/>
              </w:rPr>
              <w:t>2005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614CA1" w:rsidRPr="003C7E9A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3C7E9A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614CA1" w:rsidRPr="003C7E9A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3C7E9A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614CA1" w:rsidRPr="003C7E9A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3C7E9A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</w:tr>
      <w:tr w:rsidR="00614CA1" w:rsidRPr="003C7E9A" w:rsidTr="00614CA1">
        <w:trPr>
          <w:trHeight w:val="30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614CA1" w:rsidRPr="003C7E9A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9C6500"/>
              </w:rPr>
            </w:pPr>
            <w:r w:rsidRPr="003C7E9A">
              <w:rPr>
                <w:rFonts w:ascii="宋体" w:eastAsia="宋体" w:hAnsi="宋体" w:cs="宋体" w:hint="eastAsia"/>
                <w:color w:val="9C6500"/>
              </w:rPr>
              <w:t>1970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614CA1" w:rsidRPr="003C7E9A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3C7E9A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614CA1" w:rsidRPr="003C7E9A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3C7E9A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614CA1" w:rsidRPr="003C7E9A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3C7E9A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</w:tr>
      <w:tr w:rsidR="00614CA1" w:rsidRPr="003C7E9A" w:rsidTr="00614CA1">
        <w:trPr>
          <w:trHeight w:val="30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614CA1" w:rsidRPr="003C7E9A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9C6500"/>
              </w:rPr>
            </w:pPr>
            <w:r w:rsidRPr="003C7E9A">
              <w:rPr>
                <w:rFonts w:ascii="宋体" w:eastAsia="宋体" w:hAnsi="宋体" w:cs="宋体" w:hint="eastAsia"/>
                <w:color w:val="9C6500"/>
              </w:rPr>
              <w:t>日本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614CA1" w:rsidRPr="003C7E9A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3C7E9A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614CA1" w:rsidRPr="003C7E9A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3C7E9A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614CA1" w:rsidRPr="003C7E9A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3C7E9A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</w:tr>
    </w:tbl>
    <w:p w:rsidR="003C7E9A" w:rsidRDefault="003C7E9A" w:rsidP="00DB56E0">
      <w:pPr>
        <w:pStyle w:val="af8"/>
        <w:ind w:left="360" w:firstLineChars="0" w:firstLine="65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由题意，的表如下：</w:t>
      </w:r>
    </w:p>
    <w:p w:rsidR="003C7E9A" w:rsidRDefault="003C7E9A" w:rsidP="00614CA1">
      <w:pPr>
        <w:rPr>
          <w:rFonts w:ascii="微软雅黑" w:eastAsia="微软雅黑" w:hAnsi="微软雅黑"/>
          <w:sz w:val="28"/>
        </w:rPr>
      </w:pPr>
    </w:p>
    <w:p w:rsidR="00614CA1" w:rsidRDefault="00614CA1" w:rsidP="00614CA1">
      <w:pPr>
        <w:rPr>
          <w:rFonts w:ascii="微软雅黑" w:eastAsia="微软雅黑" w:hAnsi="微软雅黑"/>
          <w:sz w:val="28"/>
        </w:rPr>
      </w:pPr>
    </w:p>
    <w:p w:rsidR="00614CA1" w:rsidRDefault="00614CA1" w:rsidP="00614CA1">
      <w:pPr>
        <w:rPr>
          <w:rFonts w:ascii="微软雅黑" w:eastAsia="微软雅黑" w:hAnsi="微软雅黑"/>
          <w:sz w:val="28"/>
        </w:rPr>
      </w:pPr>
    </w:p>
    <w:p w:rsidR="00614CA1" w:rsidRPr="00614CA1" w:rsidRDefault="00614CA1" w:rsidP="00614CA1">
      <w:pPr>
        <w:rPr>
          <w:rFonts w:ascii="微软雅黑" w:eastAsia="微软雅黑" w:hAnsi="微软雅黑" w:hint="eastAsia"/>
          <w:sz w:val="28"/>
        </w:rPr>
      </w:pPr>
    </w:p>
    <w:p w:rsidR="003C7E9A" w:rsidRDefault="00614CA1" w:rsidP="00DB56E0">
      <w:pPr>
        <w:pStyle w:val="af8"/>
        <w:ind w:left="360" w:firstLineChars="0" w:firstLine="65"/>
        <w:rPr>
          <w:rFonts w:ascii="微软雅黑" w:eastAsia="微软雅黑" w:hAnsi="微软雅黑"/>
          <w:sz w:val="28"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262255</wp:posOffset>
            </wp:positionV>
            <wp:extent cx="4678680" cy="1299845"/>
            <wp:effectExtent l="0" t="0" r="762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7E9A">
        <w:rPr>
          <w:rFonts w:ascii="微软雅黑" w:eastAsia="微软雅黑" w:hAnsi="微软雅黑" w:hint="eastAsia"/>
          <w:sz w:val="28"/>
        </w:rPr>
        <w:t>由</w:t>
      </w:r>
    </w:p>
    <w:p w:rsidR="00614CA1" w:rsidRDefault="00614CA1" w:rsidP="00DB56E0">
      <w:pPr>
        <w:pStyle w:val="af8"/>
        <w:ind w:left="360" w:firstLineChars="0" w:firstLine="65"/>
        <w:rPr>
          <w:rFonts w:ascii="微软雅黑" w:eastAsia="微软雅黑" w:hAnsi="微软雅黑"/>
          <w:sz w:val="28"/>
        </w:rPr>
      </w:pPr>
    </w:p>
    <w:p w:rsidR="00614CA1" w:rsidRDefault="00614CA1" w:rsidP="00DB56E0">
      <w:pPr>
        <w:pStyle w:val="af8"/>
        <w:ind w:left="360" w:firstLineChars="0" w:firstLine="65"/>
        <w:rPr>
          <w:rFonts w:ascii="微软雅黑" w:eastAsia="微软雅黑" w:hAnsi="微软雅黑"/>
          <w:sz w:val="28"/>
        </w:rPr>
      </w:pPr>
    </w:p>
    <w:p w:rsidR="00614CA1" w:rsidRDefault="00614CA1" w:rsidP="00DB56E0">
      <w:pPr>
        <w:pStyle w:val="af8"/>
        <w:ind w:left="360" w:firstLineChars="0" w:firstLine="65"/>
        <w:rPr>
          <w:rFonts w:ascii="微软雅黑" w:eastAsia="微软雅黑" w:hAnsi="微软雅黑" w:hint="eastAsia"/>
          <w:sz w:val="28"/>
        </w:rPr>
      </w:pPr>
    </w:p>
    <w:tbl>
      <w:tblPr>
        <w:tblpPr w:leftFromText="180" w:rightFromText="180" w:vertAnchor="text" w:horzAnchor="page" w:tblpX="5533" w:tblpY="205"/>
        <w:tblW w:w="3860" w:type="dxa"/>
        <w:tblLook w:val="04A0" w:firstRow="1" w:lastRow="0" w:firstColumn="1" w:lastColumn="0" w:noHBand="0" w:noVBand="1"/>
      </w:tblPr>
      <w:tblGrid>
        <w:gridCol w:w="960"/>
        <w:gridCol w:w="980"/>
        <w:gridCol w:w="960"/>
        <w:gridCol w:w="960"/>
      </w:tblGrid>
      <w:tr w:rsidR="00614CA1" w:rsidRPr="00577F88" w:rsidTr="00614CA1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614CA1" w:rsidRPr="00577F88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9C0006"/>
              </w:rPr>
            </w:pPr>
            <w:r w:rsidRPr="00577F88">
              <w:rPr>
                <w:rFonts w:ascii="宋体" w:eastAsia="宋体" w:hAnsi="宋体" w:cs="宋体" w:hint="eastAsia"/>
                <w:color w:val="9C0006"/>
              </w:rPr>
              <w:t xml:space="preserve">　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614CA1" w:rsidRPr="00577F88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9C0006"/>
              </w:rPr>
            </w:pPr>
            <w:r w:rsidRPr="00577F88">
              <w:rPr>
                <w:rFonts w:ascii="宋体" w:eastAsia="宋体" w:hAnsi="宋体" w:cs="宋体" w:hint="eastAsia"/>
                <w:color w:val="9C0006"/>
              </w:rPr>
              <w:t>d1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614CA1" w:rsidRPr="00577F88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9C0006"/>
              </w:rPr>
            </w:pPr>
            <w:r w:rsidRPr="00577F88">
              <w:rPr>
                <w:rFonts w:ascii="宋体" w:eastAsia="宋体" w:hAnsi="宋体" w:cs="宋体" w:hint="eastAsia"/>
                <w:color w:val="9C0006"/>
              </w:rPr>
              <w:t>d2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614CA1" w:rsidRPr="00577F88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9C0006"/>
              </w:rPr>
            </w:pPr>
            <w:r w:rsidRPr="00577F88">
              <w:rPr>
                <w:rFonts w:ascii="宋体" w:eastAsia="宋体" w:hAnsi="宋体" w:cs="宋体" w:hint="eastAsia"/>
                <w:color w:val="9C0006"/>
              </w:rPr>
              <w:t>q</w:t>
            </w:r>
          </w:p>
        </w:tc>
      </w:tr>
      <w:tr w:rsidR="00614CA1" w:rsidRPr="00577F88" w:rsidTr="00614CA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614CA1" w:rsidRPr="00577F88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9C6500"/>
              </w:rPr>
            </w:pPr>
            <w:r w:rsidRPr="00577F88">
              <w:rPr>
                <w:rFonts w:ascii="宋体" w:eastAsia="宋体" w:hAnsi="宋体" w:cs="宋体" w:hint="eastAsia"/>
                <w:color w:val="9C6500"/>
              </w:rPr>
              <w:t>2010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614CA1" w:rsidRPr="00577F88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577F88">
              <w:rPr>
                <w:rFonts w:ascii="宋体" w:eastAsia="宋体" w:hAnsi="宋体" w:cs="宋体" w:hint="eastAsia"/>
                <w:color w:val="000000"/>
              </w:rPr>
              <w:t>0.3916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614CA1" w:rsidRPr="00577F88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577F88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614CA1" w:rsidRPr="00577F88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577F88">
              <w:rPr>
                <w:rFonts w:ascii="宋体" w:eastAsia="宋体" w:hAnsi="宋体" w:cs="宋体" w:hint="eastAsia"/>
                <w:color w:val="000000"/>
              </w:rPr>
              <w:t>0.301</w:t>
            </w:r>
            <w:r>
              <w:rPr>
                <w:rFonts w:ascii="宋体" w:eastAsia="宋体" w:hAnsi="宋体" w:cs="宋体"/>
                <w:color w:val="000000"/>
              </w:rPr>
              <w:t>0</w:t>
            </w:r>
          </w:p>
        </w:tc>
      </w:tr>
      <w:tr w:rsidR="00614CA1" w:rsidRPr="00577F88" w:rsidTr="00614CA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614CA1" w:rsidRPr="00577F88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9C6500"/>
              </w:rPr>
            </w:pPr>
            <w:proofErr w:type="gramStart"/>
            <w:r w:rsidRPr="00577F88">
              <w:rPr>
                <w:rFonts w:ascii="宋体" w:eastAsia="宋体" w:hAnsi="宋体" w:cs="宋体" w:hint="eastAsia"/>
                <w:color w:val="9C6500"/>
              </w:rPr>
              <w:t>世</w:t>
            </w:r>
            <w:proofErr w:type="gramEnd"/>
            <w:r w:rsidRPr="00577F88">
              <w:rPr>
                <w:rFonts w:ascii="宋体" w:eastAsia="宋体" w:hAnsi="宋体" w:cs="宋体" w:hint="eastAsia"/>
                <w:color w:val="9C6500"/>
              </w:rPr>
              <w:t>博会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614CA1" w:rsidRPr="00577F88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577F88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614CA1" w:rsidRPr="00577F88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577F88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614CA1" w:rsidRPr="00577F88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577F88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</w:tr>
      <w:tr w:rsidR="00614CA1" w:rsidRPr="00577F88" w:rsidTr="00614CA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614CA1" w:rsidRPr="00577F88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9C6500"/>
              </w:rPr>
            </w:pPr>
            <w:r w:rsidRPr="00577F88">
              <w:rPr>
                <w:rFonts w:ascii="宋体" w:eastAsia="宋体" w:hAnsi="宋体" w:cs="宋体" w:hint="eastAsia"/>
                <w:color w:val="9C6500"/>
              </w:rPr>
              <w:t>中国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614CA1" w:rsidRPr="00577F88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577F88">
              <w:rPr>
                <w:rFonts w:ascii="宋体" w:eastAsia="宋体" w:hAnsi="宋体" w:cs="宋体" w:hint="eastAsia"/>
                <w:color w:val="000000"/>
              </w:rPr>
              <w:t>0.3916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614CA1" w:rsidRPr="00577F88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577F88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614CA1" w:rsidRPr="00577F88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577F88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</w:tr>
      <w:tr w:rsidR="00614CA1" w:rsidRPr="00577F88" w:rsidTr="00614CA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614CA1" w:rsidRPr="00577F88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9C6500"/>
              </w:rPr>
            </w:pPr>
            <w:r w:rsidRPr="00577F88">
              <w:rPr>
                <w:rFonts w:ascii="宋体" w:eastAsia="宋体" w:hAnsi="宋体" w:cs="宋体" w:hint="eastAsia"/>
                <w:color w:val="9C6500"/>
              </w:rPr>
              <w:t>举行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614CA1" w:rsidRPr="00577F88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577F88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614CA1" w:rsidRPr="00577F88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577F88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614CA1" w:rsidRPr="00577F88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577F88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</w:tr>
      <w:tr w:rsidR="00614CA1" w:rsidRPr="00577F88" w:rsidTr="00614CA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614CA1" w:rsidRPr="00577F88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9C6500"/>
              </w:rPr>
            </w:pPr>
            <w:r w:rsidRPr="00577F88">
              <w:rPr>
                <w:rFonts w:ascii="宋体" w:eastAsia="宋体" w:hAnsi="宋体" w:cs="宋体" w:hint="eastAsia"/>
                <w:color w:val="9C6500"/>
              </w:rPr>
              <w:t>2005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614CA1" w:rsidRPr="00577F88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577F88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614CA1" w:rsidRPr="00577F88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577F88">
              <w:rPr>
                <w:rFonts w:ascii="宋体" w:eastAsia="宋体" w:hAnsi="宋体" w:cs="宋体" w:hint="eastAsia"/>
                <w:color w:val="000000"/>
              </w:rPr>
              <w:t>0.301</w:t>
            </w:r>
            <w:r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614CA1" w:rsidRPr="00577F88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577F88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</w:tr>
      <w:tr w:rsidR="00614CA1" w:rsidRPr="00577F88" w:rsidTr="00614CA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614CA1" w:rsidRPr="00577F88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9C6500"/>
              </w:rPr>
            </w:pPr>
            <w:r w:rsidRPr="00577F88">
              <w:rPr>
                <w:rFonts w:ascii="宋体" w:eastAsia="宋体" w:hAnsi="宋体" w:cs="宋体" w:hint="eastAsia"/>
                <w:color w:val="9C6500"/>
              </w:rPr>
              <w:t>1970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614CA1" w:rsidRPr="00577F88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577F88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614CA1" w:rsidRPr="00577F88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577F88">
              <w:rPr>
                <w:rFonts w:ascii="宋体" w:eastAsia="宋体" w:hAnsi="宋体" w:cs="宋体" w:hint="eastAsia"/>
                <w:color w:val="000000"/>
              </w:rPr>
              <w:t>0.301</w:t>
            </w:r>
            <w:r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614CA1" w:rsidRPr="00577F88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577F88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</w:tr>
      <w:tr w:rsidR="00614CA1" w:rsidRPr="00577F88" w:rsidTr="00614CA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614CA1" w:rsidRPr="00577F88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9C6500"/>
              </w:rPr>
            </w:pPr>
            <w:r w:rsidRPr="00577F88">
              <w:rPr>
                <w:rFonts w:ascii="宋体" w:eastAsia="宋体" w:hAnsi="宋体" w:cs="宋体" w:hint="eastAsia"/>
                <w:color w:val="9C6500"/>
              </w:rPr>
              <w:t>日本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614CA1" w:rsidRPr="00577F88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577F88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614CA1" w:rsidRPr="00577F88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577F88">
              <w:rPr>
                <w:rFonts w:ascii="宋体" w:eastAsia="宋体" w:hAnsi="宋体" w:cs="宋体" w:hint="eastAsia"/>
                <w:color w:val="000000"/>
              </w:rPr>
              <w:t>0.3916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614CA1" w:rsidRPr="00577F88" w:rsidRDefault="00614CA1" w:rsidP="00614CA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577F88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</w:tr>
    </w:tbl>
    <w:p w:rsidR="00577F88" w:rsidRPr="00DB56E0" w:rsidRDefault="003C7E9A" w:rsidP="00DB56E0">
      <w:pPr>
        <w:pStyle w:val="af8"/>
        <w:ind w:left="360" w:firstLineChars="0" w:firstLine="65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得</w:t>
      </w:r>
      <w:proofErr w:type="spellStart"/>
      <w:r w:rsidRPr="00DB56E0">
        <w:rPr>
          <w:rFonts w:ascii="微软雅黑" w:eastAsia="微软雅黑" w:hAnsi="微软雅黑" w:hint="eastAsia"/>
          <w:sz w:val="28"/>
        </w:rPr>
        <w:t>tf-idf</w:t>
      </w:r>
      <w:proofErr w:type="spellEnd"/>
      <w:proofErr w:type="gramStart"/>
      <w:r w:rsidRPr="00DB56E0">
        <w:rPr>
          <w:rFonts w:ascii="微软雅黑" w:eastAsia="微软雅黑" w:hAnsi="微软雅黑" w:hint="eastAsia"/>
          <w:sz w:val="28"/>
        </w:rPr>
        <w:t>权值</w:t>
      </w:r>
      <w:r>
        <w:rPr>
          <w:rFonts w:ascii="微软雅黑" w:eastAsia="微软雅黑" w:hAnsi="微软雅黑" w:hint="eastAsia"/>
          <w:sz w:val="28"/>
        </w:rPr>
        <w:t>入下表</w:t>
      </w:r>
      <w:proofErr w:type="gramEnd"/>
      <w:r>
        <w:rPr>
          <w:rFonts w:ascii="微软雅黑" w:eastAsia="微软雅黑" w:hAnsi="微软雅黑" w:hint="eastAsia"/>
          <w:sz w:val="28"/>
        </w:rPr>
        <w:t>：</w:t>
      </w:r>
    </w:p>
    <w:p w:rsidR="00614CA1" w:rsidRDefault="00614CA1" w:rsidP="00614CA1">
      <w:pPr>
        <w:pStyle w:val="af8"/>
        <w:ind w:left="360" w:firstLineChars="0" w:firstLine="65"/>
        <w:rPr>
          <w:rFonts w:ascii="微软雅黑" w:eastAsia="微软雅黑" w:hAnsi="微软雅黑"/>
          <w:sz w:val="28"/>
        </w:rPr>
      </w:pPr>
    </w:p>
    <w:p w:rsidR="00614CA1" w:rsidRDefault="00614CA1" w:rsidP="00614CA1">
      <w:pPr>
        <w:pStyle w:val="af8"/>
        <w:ind w:left="360" w:firstLineChars="0" w:firstLine="65"/>
        <w:rPr>
          <w:rFonts w:ascii="微软雅黑" w:eastAsia="微软雅黑" w:hAnsi="微软雅黑"/>
          <w:sz w:val="28"/>
        </w:rPr>
      </w:pPr>
    </w:p>
    <w:p w:rsidR="00614CA1" w:rsidRDefault="00614CA1" w:rsidP="00614CA1">
      <w:pPr>
        <w:pStyle w:val="af8"/>
        <w:ind w:left="360" w:firstLineChars="0" w:firstLine="65"/>
        <w:rPr>
          <w:rFonts w:ascii="微软雅黑" w:eastAsia="微软雅黑" w:hAnsi="微软雅黑" w:hint="eastAsia"/>
          <w:sz w:val="28"/>
        </w:rPr>
      </w:pPr>
    </w:p>
    <w:p w:rsidR="00614CA1" w:rsidRPr="00614CA1" w:rsidRDefault="00614CA1" w:rsidP="00614CA1">
      <w:pPr>
        <w:pStyle w:val="af8"/>
        <w:ind w:left="360" w:firstLineChars="0" w:firstLine="65"/>
        <w:rPr>
          <w:rFonts w:ascii="微软雅黑" w:eastAsia="微软雅黑" w:hAnsi="微软雅黑" w:hint="eastAsia"/>
          <w:sz w:val="28"/>
        </w:rPr>
      </w:pPr>
      <w:r>
        <w:rPr>
          <w:rFonts w:ascii="微软雅黑" w:eastAsia="微软雅黑" w:hAnsi="微软雅黑" w:hint="eastAsia"/>
          <w:sz w:val="28"/>
        </w:rPr>
        <w:t>所以基于</w:t>
      </w:r>
      <w:proofErr w:type="spellStart"/>
      <w:r w:rsidRPr="00DB56E0">
        <w:rPr>
          <w:rFonts w:ascii="微软雅黑" w:eastAsia="微软雅黑" w:hAnsi="微软雅黑" w:hint="eastAsia"/>
          <w:sz w:val="28"/>
        </w:rPr>
        <w:t>tf-idf</w:t>
      </w:r>
      <w:proofErr w:type="spellEnd"/>
      <w:r w:rsidRPr="00DB56E0">
        <w:rPr>
          <w:rFonts w:ascii="微软雅黑" w:eastAsia="微软雅黑" w:hAnsi="微软雅黑" w:hint="eastAsia"/>
          <w:sz w:val="28"/>
        </w:rPr>
        <w:t>权值</w:t>
      </w:r>
      <w:r>
        <w:rPr>
          <w:rFonts w:ascii="微软雅黑" w:eastAsia="微软雅黑" w:hAnsi="微软雅黑" w:hint="eastAsia"/>
          <w:sz w:val="28"/>
        </w:rPr>
        <w:t>的向量表示为：</w:t>
      </w:r>
    </w:p>
    <w:p w:rsidR="00614CA1" w:rsidRDefault="00614CA1" w:rsidP="00DB56E0">
      <w:pPr>
        <w:pStyle w:val="af8"/>
        <w:ind w:left="360" w:firstLineChars="0" w:firstLine="65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d</w:t>
      </w:r>
      <w:r>
        <w:rPr>
          <w:rFonts w:ascii="微软雅黑" w:eastAsia="微软雅黑" w:hAnsi="微软雅黑" w:hint="eastAsia"/>
          <w:sz w:val="28"/>
        </w:rPr>
        <w:t>1</w:t>
      </w:r>
      <w:proofErr w:type="gramStart"/>
      <w:r>
        <w:rPr>
          <w:rFonts w:ascii="微软雅黑" w:eastAsia="微软雅黑" w:hAnsi="微软雅黑"/>
          <w:sz w:val="28"/>
        </w:rPr>
        <w:t>=(</w:t>
      </w:r>
      <w:proofErr w:type="gramEnd"/>
      <w:r>
        <w:rPr>
          <w:rFonts w:ascii="微软雅黑" w:eastAsia="微软雅黑" w:hAnsi="微软雅黑"/>
          <w:sz w:val="28"/>
        </w:rPr>
        <w:t>0.3916, 0, 0.3916, 0, 0, 0, 0)</w:t>
      </w:r>
    </w:p>
    <w:p w:rsidR="00614CA1" w:rsidRDefault="00614CA1" w:rsidP="00DB56E0">
      <w:pPr>
        <w:pStyle w:val="af8"/>
        <w:ind w:left="360" w:firstLineChars="0" w:firstLine="65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d2</w:t>
      </w:r>
      <w:proofErr w:type="gramStart"/>
      <w:r>
        <w:rPr>
          <w:rFonts w:ascii="微软雅黑" w:eastAsia="微软雅黑" w:hAnsi="微软雅黑"/>
          <w:sz w:val="28"/>
        </w:rPr>
        <w:t>=(</w:t>
      </w:r>
      <w:proofErr w:type="gramEnd"/>
      <w:r>
        <w:rPr>
          <w:rFonts w:ascii="微软雅黑" w:eastAsia="微软雅黑" w:hAnsi="微软雅黑"/>
          <w:sz w:val="28"/>
        </w:rPr>
        <w:t>0, 0, 0, 0, 0.3010, 0.3010, 0.3916)</w:t>
      </w:r>
    </w:p>
    <w:p w:rsidR="00614CA1" w:rsidRDefault="00614CA1" w:rsidP="00DB56E0">
      <w:pPr>
        <w:pStyle w:val="af8"/>
        <w:ind w:left="360" w:firstLineChars="0" w:firstLine="65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q</w:t>
      </w:r>
      <w:proofErr w:type="gramStart"/>
      <w:r>
        <w:rPr>
          <w:rFonts w:ascii="微软雅黑" w:eastAsia="微软雅黑" w:hAnsi="微软雅黑" w:hint="eastAsia"/>
          <w:sz w:val="28"/>
        </w:rPr>
        <w:t>=</w:t>
      </w:r>
      <w:r>
        <w:rPr>
          <w:rFonts w:ascii="微软雅黑" w:eastAsia="微软雅黑" w:hAnsi="微软雅黑"/>
          <w:sz w:val="28"/>
        </w:rPr>
        <w:t>(</w:t>
      </w:r>
      <w:proofErr w:type="gramEnd"/>
      <w:r>
        <w:rPr>
          <w:rFonts w:ascii="微软雅黑" w:eastAsia="微软雅黑" w:hAnsi="微软雅黑"/>
          <w:sz w:val="28"/>
        </w:rPr>
        <w:t>0.3010, 0, 0, 0, 0, 0, 0)</w:t>
      </w:r>
    </w:p>
    <w:tbl>
      <w:tblPr>
        <w:tblW w:w="7078" w:type="dxa"/>
        <w:jc w:val="center"/>
        <w:tblLook w:val="04A0" w:firstRow="1" w:lastRow="0" w:firstColumn="1" w:lastColumn="0" w:noHBand="0" w:noVBand="1"/>
      </w:tblPr>
      <w:tblGrid>
        <w:gridCol w:w="1586"/>
        <w:gridCol w:w="1098"/>
        <w:gridCol w:w="876"/>
        <w:gridCol w:w="966"/>
        <w:gridCol w:w="1276"/>
        <w:gridCol w:w="1276"/>
      </w:tblGrid>
      <w:tr w:rsidR="0047449D" w:rsidRPr="0047449D" w:rsidTr="0047449D">
        <w:trPr>
          <w:trHeight w:val="300"/>
          <w:jc w:val="center"/>
        </w:trPr>
        <w:tc>
          <w:tcPr>
            <w:tcW w:w="15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9C0006"/>
              </w:rPr>
            </w:pPr>
            <w:r w:rsidRPr="0047449D">
              <w:rPr>
                <w:rFonts w:ascii="宋体" w:eastAsia="宋体" w:hAnsi="宋体" w:cs="宋体" w:hint="eastAsia"/>
                <w:color w:val="9C0006"/>
              </w:rPr>
              <w:lastRenderedPageBreak/>
              <w:t xml:space="preserve">　</w:t>
            </w:r>
          </w:p>
        </w:tc>
        <w:tc>
          <w:tcPr>
            <w:tcW w:w="10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9C0006"/>
              </w:rPr>
            </w:pPr>
            <w:r w:rsidRPr="0047449D">
              <w:rPr>
                <w:rFonts w:ascii="宋体" w:eastAsia="宋体" w:hAnsi="宋体" w:cs="宋体" w:hint="eastAsia"/>
                <w:color w:val="9C0006"/>
              </w:rPr>
              <w:t>d1</w:t>
            </w:r>
          </w:p>
        </w:tc>
        <w:tc>
          <w:tcPr>
            <w:tcW w:w="8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9C0006"/>
              </w:rPr>
            </w:pPr>
            <w:r w:rsidRPr="0047449D">
              <w:rPr>
                <w:rFonts w:ascii="宋体" w:eastAsia="宋体" w:hAnsi="宋体" w:cs="宋体" w:hint="eastAsia"/>
                <w:color w:val="9C0006"/>
              </w:rPr>
              <w:t>d2</w:t>
            </w:r>
          </w:p>
        </w:tc>
        <w:tc>
          <w:tcPr>
            <w:tcW w:w="9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9C0006"/>
              </w:rPr>
            </w:pPr>
            <w:r w:rsidRPr="0047449D">
              <w:rPr>
                <w:rFonts w:ascii="宋体" w:eastAsia="宋体" w:hAnsi="宋体" w:cs="宋体" w:hint="eastAsia"/>
                <w:color w:val="9C0006"/>
              </w:rPr>
              <w:t>q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9C0006"/>
              </w:rPr>
            </w:pPr>
            <w:r w:rsidRPr="0047449D">
              <w:rPr>
                <w:rFonts w:ascii="宋体" w:eastAsia="宋体" w:hAnsi="宋体" w:cs="宋体" w:hint="eastAsia"/>
                <w:color w:val="9C0006"/>
              </w:rPr>
              <w:t>qi * d1i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9C0006"/>
              </w:rPr>
            </w:pPr>
            <w:r w:rsidRPr="0047449D">
              <w:rPr>
                <w:rFonts w:ascii="宋体" w:eastAsia="宋体" w:hAnsi="宋体" w:cs="宋体" w:hint="eastAsia"/>
                <w:color w:val="9C0006"/>
              </w:rPr>
              <w:t>qi * d2i</w:t>
            </w:r>
          </w:p>
        </w:tc>
      </w:tr>
      <w:tr w:rsidR="0047449D" w:rsidRPr="0047449D" w:rsidTr="0047449D">
        <w:trPr>
          <w:trHeight w:val="300"/>
          <w:jc w:val="center"/>
        </w:trPr>
        <w:tc>
          <w:tcPr>
            <w:tcW w:w="1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9C6500"/>
              </w:rPr>
            </w:pPr>
            <w:r w:rsidRPr="0047449D">
              <w:rPr>
                <w:rFonts w:ascii="宋体" w:eastAsia="宋体" w:hAnsi="宋体" w:cs="宋体" w:hint="eastAsia"/>
                <w:color w:val="9C6500"/>
              </w:rPr>
              <w:t>2010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7449D">
              <w:rPr>
                <w:rFonts w:ascii="宋体" w:eastAsia="宋体" w:hAnsi="宋体" w:cs="宋体" w:hint="eastAsia"/>
                <w:color w:val="000000"/>
              </w:rPr>
              <w:t xml:space="preserve">0.3916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7449D">
              <w:rPr>
                <w:rFonts w:ascii="宋体" w:eastAsia="宋体" w:hAnsi="宋体" w:cs="宋体" w:hint="eastAsia"/>
                <w:color w:val="000000"/>
              </w:rPr>
              <w:t xml:space="preserve">0.0000 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7449D">
              <w:rPr>
                <w:rFonts w:ascii="宋体" w:eastAsia="宋体" w:hAnsi="宋体" w:cs="宋体" w:hint="eastAsia"/>
                <w:color w:val="000000"/>
              </w:rPr>
              <w:t xml:space="preserve">0.3010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7449D">
              <w:rPr>
                <w:rFonts w:ascii="宋体" w:eastAsia="宋体" w:hAnsi="宋体" w:cs="宋体" w:hint="eastAsia"/>
                <w:color w:val="000000"/>
              </w:rPr>
              <w:t xml:space="preserve">0.1179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7449D">
              <w:rPr>
                <w:rFonts w:ascii="宋体" w:eastAsia="宋体" w:hAnsi="宋体" w:cs="宋体" w:hint="eastAsia"/>
                <w:color w:val="000000"/>
              </w:rPr>
              <w:t xml:space="preserve">0.0000 </w:t>
            </w:r>
          </w:p>
        </w:tc>
      </w:tr>
      <w:tr w:rsidR="0047449D" w:rsidRPr="0047449D" w:rsidTr="0047449D">
        <w:trPr>
          <w:trHeight w:val="300"/>
          <w:jc w:val="center"/>
        </w:trPr>
        <w:tc>
          <w:tcPr>
            <w:tcW w:w="1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9C6500"/>
              </w:rPr>
            </w:pPr>
            <w:proofErr w:type="gramStart"/>
            <w:r w:rsidRPr="0047449D">
              <w:rPr>
                <w:rFonts w:ascii="宋体" w:eastAsia="宋体" w:hAnsi="宋体" w:cs="宋体" w:hint="eastAsia"/>
                <w:color w:val="9C6500"/>
              </w:rPr>
              <w:t>世</w:t>
            </w:r>
            <w:proofErr w:type="gramEnd"/>
            <w:r w:rsidRPr="0047449D">
              <w:rPr>
                <w:rFonts w:ascii="宋体" w:eastAsia="宋体" w:hAnsi="宋体" w:cs="宋体" w:hint="eastAsia"/>
                <w:color w:val="9C6500"/>
              </w:rPr>
              <w:t>博会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7449D">
              <w:rPr>
                <w:rFonts w:ascii="宋体" w:eastAsia="宋体" w:hAnsi="宋体" w:cs="宋体" w:hint="eastAsia"/>
                <w:color w:val="000000"/>
              </w:rPr>
              <w:t xml:space="preserve">0.0000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7449D">
              <w:rPr>
                <w:rFonts w:ascii="宋体" w:eastAsia="宋体" w:hAnsi="宋体" w:cs="宋体" w:hint="eastAsia"/>
                <w:color w:val="000000"/>
              </w:rPr>
              <w:t xml:space="preserve">0.0000 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7449D">
              <w:rPr>
                <w:rFonts w:ascii="宋体" w:eastAsia="宋体" w:hAnsi="宋体" w:cs="宋体" w:hint="eastAsia"/>
                <w:color w:val="000000"/>
              </w:rPr>
              <w:t xml:space="preserve">0.0000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7449D">
              <w:rPr>
                <w:rFonts w:ascii="宋体" w:eastAsia="宋体" w:hAnsi="宋体" w:cs="宋体" w:hint="eastAsia"/>
                <w:color w:val="000000"/>
              </w:rPr>
              <w:t xml:space="preserve">0.0000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7449D">
              <w:rPr>
                <w:rFonts w:ascii="宋体" w:eastAsia="宋体" w:hAnsi="宋体" w:cs="宋体" w:hint="eastAsia"/>
                <w:color w:val="000000"/>
              </w:rPr>
              <w:t xml:space="preserve">0.0000 </w:t>
            </w:r>
          </w:p>
        </w:tc>
      </w:tr>
      <w:tr w:rsidR="0047449D" w:rsidRPr="0047449D" w:rsidTr="0047449D">
        <w:trPr>
          <w:trHeight w:val="300"/>
          <w:jc w:val="center"/>
        </w:trPr>
        <w:tc>
          <w:tcPr>
            <w:tcW w:w="1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9C6500"/>
              </w:rPr>
            </w:pPr>
            <w:r w:rsidRPr="0047449D">
              <w:rPr>
                <w:rFonts w:ascii="宋体" w:eastAsia="宋体" w:hAnsi="宋体" w:cs="宋体" w:hint="eastAsia"/>
                <w:color w:val="9C6500"/>
              </w:rPr>
              <w:t>中国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7449D">
              <w:rPr>
                <w:rFonts w:ascii="宋体" w:eastAsia="宋体" w:hAnsi="宋体" w:cs="宋体" w:hint="eastAsia"/>
                <w:color w:val="000000"/>
              </w:rPr>
              <w:t xml:space="preserve">0.3916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7449D">
              <w:rPr>
                <w:rFonts w:ascii="宋体" w:eastAsia="宋体" w:hAnsi="宋体" w:cs="宋体" w:hint="eastAsia"/>
                <w:color w:val="000000"/>
              </w:rPr>
              <w:t xml:space="preserve">0.0000 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7449D">
              <w:rPr>
                <w:rFonts w:ascii="宋体" w:eastAsia="宋体" w:hAnsi="宋体" w:cs="宋体" w:hint="eastAsia"/>
                <w:color w:val="000000"/>
              </w:rPr>
              <w:t xml:space="preserve">0.0000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7449D">
              <w:rPr>
                <w:rFonts w:ascii="宋体" w:eastAsia="宋体" w:hAnsi="宋体" w:cs="宋体" w:hint="eastAsia"/>
                <w:color w:val="000000"/>
              </w:rPr>
              <w:t xml:space="preserve">0.0000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7449D">
              <w:rPr>
                <w:rFonts w:ascii="宋体" w:eastAsia="宋体" w:hAnsi="宋体" w:cs="宋体" w:hint="eastAsia"/>
                <w:color w:val="000000"/>
              </w:rPr>
              <w:t xml:space="preserve">0.0000 </w:t>
            </w:r>
          </w:p>
        </w:tc>
      </w:tr>
      <w:tr w:rsidR="0047449D" w:rsidRPr="0047449D" w:rsidTr="0047449D">
        <w:trPr>
          <w:trHeight w:val="300"/>
          <w:jc w:val="center"/>
        </w:trPr>
        <w:tc>
          <w:tcPr>
            <w:tcW w:w="1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9C6500"/>
              </w:rPr>
            </w:pPr>
            <w:r w:rsidRPr="0047449D">
              <w:rPr>
                <w:rFonts w:ascii="宋体" w:eastAsia="宋体" w:hAnsi="宋体" w:cs="宋体" w:hint="eastAsia"/>
                <w:color w:val="9C6500"/>
              </w:rPr>
              <w:t>举行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7449D">
              <w:rPr>
                <w:rFonts w:ascii="宋体" w:eastAsia="宋体" w:hAnsi="宋体" w:cs="宋体" w:hint="eastAsia"/>
                <w:color w:val="000000"/>
              </w:rPr>
              <w:t xml:space="preserve">0.0000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7449D">
              <w:rPr>
                <w:rFonts w:ascii="宋体" w:eastAsia="宋体" w:hAnsi="宋体" w:cs="宋体" w:hint="eastAsia"/>
                <w:color w:val="000000"/>
              </w:rPr>
              <w:t xml:space="preserve">0.0000 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7449D">
              <w:rPr>
                <w:rFonts w:ascii="宋体" w:eastAsia="宋体" w:hAnsi="宋体" w:cs="宋体" w:hint="eastAsia"/>
                <w:color w:val="000000"/>
              </w:rPr>
              <w:t xml:space="preserve">0.0000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7449D">
              <w:rPr>
                <w:rFonts w:ascii="宋体" w:eastAsia="宋体" w:hAnsi="宋体" w:cs="宋体" w:hint="eastAsia"/>
                <w:color w:val="000000"/>
              </w:rPr>
              <w:t xml:space="preserve">0.0000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7449D">
              <w:rPr>
                <w:rFonts w:ascii="宋体" w:eastAsia="宋体" w:hAnsi="宋体" w:cs="宋体" w:hint="eastAsia"/>
                <w:color w:val="000000"/>
              </w:rPr>
              <w:t xml:space="preserve">0.0000 </w:t>
            </w:r>
          </w:p>
        </w:tc>
      </w:tr>
      <w:tr w:rsidR="0047449D" w:rsidRPr="0047449D" w:rsidTr="0047449D">
        <w:trPr>
          <w:trHeight w:val="300"/>
          <w:jc w:val="center"/>
        </w:trPr>
        <w:tc>
          <w:tcPr>
            <w:tcW w:w="1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9C6500"/>
              </w:rPr>
            </w:pPr>
            <w:r w:rsidRPr="0047449D">
              <w:rPr>
                <w:rFonts w:ascii="宋体" w:eastAsia="宋体" w:hAnsi="宋体" w:cs="宋体" w:hint="eastAsia"/>
                <w:color w:val="9C6500"/>
              </w:rPr>
              <w:t>2005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7449D">
              <w:rPr>
                <w:rFonts w:ascii="宋体" w:eastAsia="宋体" w:hAnsi="宋体" w:cs="宋体" w:hint="eastAsia"/>
                <w:color w:val="000000"/>
              </w:rPr>
              <w:t xml:space="preserve">0.0000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7449D">
              <w:rPr>
                <w:rFonts w:ascii="宋体" w:eastAsia="宋体" w:hAnsi="宋体" w:cs="宋体" w:hint="eastAsia"/>
                <w:color w:val="000000"/>
              </w:rPr>
              <w:t xml:space="preserve">0.3010 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7449D">
              <w:rPr>
                <w:rFonts w:ascii="宋体" w:eastAsia="宋体" w:hAnsi="宋体" w:cs="宋体" w:hint="eastAsia"/>
                <w:color w:val="000000"/>
              </w:rPr>
              <w:t xml:space="preserve">0.0000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7449D">
              <w:rPr>
                <w:rFonts w:ascii="宋体" w:eastAsia="宋体" w:hAnsi="宋体" w:cs="宋体" w:hint="eastAsia"/>
                <w:color w:val="000000"/>
              </w:rPr>
              <w:t xml:space="preserve">0.0000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7449D">
              <w:rPr>
                <w:rFonts w:ascii="宋体" w:eastAsia="宋体" w:hAnsi="宋体" w:cs="宋体" w:hint="eastAsia"/>
                <w:color w:val="000000"/>
              </w:rPr>
              <w:t xml:space="preserve">0.0000 </w:t>
            </w:r>
          </w:p>
        </w:tc>
      </w:tr>
      <w:tr w:rsidR="0047449D" w:rsidRPr="0047449D" w:rsidTr="0047449D">
        <w:trPr>
          <w:trHeight w:val="300"/>
          <w:jc w:val="center"/>
        </w:trPr>
        <w:tc>
          <w:tcPr>
            <w:tcW w:w="1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9C6500"/>
              </w:rPr>
            </w:pPr>
            <w:r w:rsidRPr="0047449D">
              <w:rPr>
                <w:rFonts w:ascii="宋体" w:eastAsia="宋体" w:hAnsi="宋体" w:cs="宋体" w:hint="eastAsia"/>
                <w:color w:val="9C6500"/>
              </w:rPr>
              <w:t>1970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7449D">
              <w:rPr>
                <w:rFonts w:ascii="宋体" w:eastAsia="宋体" w:hAnsi="宋体" w:cs="宋体" w:hint="eastAsia"/>
                <w:color w:val="000000"/>
              </w:rPr>
              <w:t xml:space="preserve">0.0000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7449D">
              <w:rPr>
                <w:rFonts w:ascii="宋体" w:eastAsia="宋体" w:hAnsi="宋体" w:cs="宋体" w:hint="eastAsia"/>
                <w:color w:val="000000"/>
              </w:rPr>
              <w:t xml:space="preserve">0.3010 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7449D">
              <w:rPr>
                <w:rFonts w:ascii="宋体" w:eastAsia="宋体" w:hAnsi="宋体" w:cs="宋体" w:hint="eastAsia"/>
                <w:color w:val="000000"/>
              </w:rPr>
              <w:t xml:space="preserve">0.0000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7449D">
              <w:rPr>
                <w:rFonts w:ascii="宋体" w:eastAsia="宋体" w:hAnsi="宋体" w:cs="宋体" w:hint="eastAsia"/>
                <w:color w:val="000000"/>
              </w:rPr>
              <w:t xml:space="preserve">0.0000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7449D">
              <w:rPr>
                <w:rFonts w:ascii="宋体" w:eastAsia="宋体" w:hAnsi="宋体" w:cs="宋体" w:hint="eastAsia"/>
                <w:color w:val="000000"/>
              </w:rPr>
              <w:t xml:space="preserve">0.0000 </w:t>
            </w:r>
          </w:p>
        </w:tc>
      </w:tr>
      <w:tr w:rsidR="0047449D" w:rsidRPr="0047449D" w:rsidTr="0047449D">
        <w:trPr>
          <w:trHeight w:val="300"/>
          <w:jc w:val="center"/>
        </w:trPr>
        <w:tc>
          <w:tcPr>
            <w:tcW w:w="1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9C6500"/>
              </w:rPr>
            </w:pPr>
            <w:r w:rsidRPr="0047449D">
              <w:rPr>
                <w:rFonts w:ascii="宋体" w:eastAsia="宋体" w:hAnsi="宋体" w:cs="宋体" w:hint="eastAsia"/>
                <w:color w:val="9C6500"/>
              </w:rPr>
              <w:t>日本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7449D">
              <w:rPr>
                <w:rFonts w:ascii="宋体" w:eastAsia="宋体" w:hAnsi="宋体" w:cs="宋体" w:hint="eastAsia"/>
                <w:color w:val="000000"/>
              </w:rPr>
              <w:t xml:space="preserve">0.0000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7449D">
              <w:rPr>
                <w:rFonts w:ascii="宋体" w:eastAsia="宋体" w:hAnsi="宋体" w:cs="宋体" w:hint="eastAsia"/>
                <w:color w:val="000000"/>
              </w:rPr>
              <w:t xml:space="preserve">0.3916 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7449D">
              <w:rPr>
                <w:rFonts w:ascii="宋体" w:eastAsia="宋体" w:hAnsi="宋体" w:cs="宋体" w:hint="eastAsia"/>
                <w:color w:val="000000"/>
              </w:rPr>
              <w:t xml:space="preserve">0.0000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7449D">
              <w:rPr>
                <w:rFonts w:ascii="宋体" w:eastAsia="宋体" w:hAnsi="宋体" w:cs="宋体" w:hint="eastAsia"/>
                <w:color w:val="000000"/>
              </w:rPr>
              <w:t xml:space="preserve">0.0000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7449D">
              <w:rPr>
                <w:rFonts w:ascii="宋体" w:eastAsia="宋体" w:hAnsi="宋体" w:cs="宋体" w:hint="eastAsia"/>
                <w:color w:val="000000"/>
              </w:rPr>
              <w:t xml:space="preserve">0.0000 </w:t>
            </w:r>
          </w:p>
        </w:tc>
      </w:tr>
      <w:tr w:rsidR="0047449D" w:rsidRPr="0047449D" w:rsidTr="0047449D">
        <w:trPr>
          <w:trHeight w:val="300"/>
          <w:jc w:val="center"/>
        </w:trPr>
        <w:tc>
          <w:tcPr>
            <w:tcW w:w="1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9C6500"/>
              </w:rPr>
            </w:pPr>
            <w:r w:rsidRPr="0047449D">
              <w:rPr>
                <w:rFonts w:ascii="宋体" w:eastAsia="宋体" w:hAnsi="宋体" w:cs="宋体" w:hint="eastAsia"/>
                <w:color w:val="9C6500"/>
              </w:rPr>
              <w:t>平方和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7449D">
              <w:rPr>
                <w:rFonts w:ascii="宋体" w:eastAsia="宋体" w:hAnsi="宋体" w:cs="宋体" w:hint="eastAsia"/>
                <w:color w:val="000000"/>
              </w:rPr>
              <w:t xml:space="preserve">0.3067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7449D">
              <w:rPr>
                <w:rFonts w:ascii="宋体" w:eastAsia="宋体" w:hAnsi="宋体" w:cs="宋体" w:hint="eastAsia"/>
                <w:color w:val="000000"/>
              </w:rPr>
              <w:t xml:space="preserve">0.3346 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7449D">
              <w:rPr>
                <w:rFonts w:ascii="宋体" w:eastAsia="宋体" w:hAnsi="宋体" w:cs="宋体" w:hint="eastAsia"/>
                <w:color w:val="000000"/>
              </w:rPr>
              <w:t xml:space="preserve">0.0906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7449D">
              <w:rPr>
                <w:rFonts w:ascii="宋体" w:eastAsia="宋体" w:hAnsi="宋体" w:cs="宋体" w:hint="eastAsia"/>
                <w:color w:val="000000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7449D">
              <w:rPr>
                <w:rFonts w:ascii="宋体" w:eastAsia="宋体" w:hAnsi="宋体" w:cs="宋体" w:hint="eastAsia"/>
                <w:color w:val="000000"/>
              </w:rPr>
              <w:t xml:space="preserve"> </w:t>
            </w:r>
          </w:p>
        </w:tc>
      </w:tr>
      <w:tr w:rsidR="0047449D" w:rsidRPr="0047449D" w:rsidTr="0047449D">
        <w:trPr>
          <w:trHeight w:val="300"/>
          <w:jc w:val="center"/>
        </w:trPr>
        <w:tc>
          <w:tcPr>
            <w:tcW w:w="1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9C6500"/>
              </w:rPr>
            </w:pPr>
            <w:r w:rsidRPr="0047449D">
              <w:rPr>
                <w:rFonts w:ascii="宋体" w:eastAsia="宋体" w:hAnsi="宋体" w:cs="宋体" w:hint="eastAsia"/>
                <w:color w:val="9C6500"/>
              </w:rPr>
              <w:t>和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7449D">
              <w:rPr>
                <w:rFonts w:ascii="宋体" w:eastAsia="宋体" w:hAnsi="宋体" w:cs="宋体" w:hint="eastAsia"/>
                <w:color w:val="000000"/>
              </w:rPr>
              <w:t xml:space="preserve">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7449D">
              <w:rPr>
                <w:rFonts w:ascii="宋体" w:eastAsia="宋体" w:hAnsi="宋体" w:cs="宋体" w:hint="eastAsia"/>
                <w:color w:val="000000"/>
              </w:rPr>
              <w:t xml:space="preserve"> 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7449D">
              <w:rPr>
                <w:rFonts w:ascii="宋体" w:eastAsia="宋体" w:hAnsi="宋体" w:cs="宋体" w:hint="eastAsia"/>
                <w:color w:val="000000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7449D">
              <w:rPr>
                <w:rFonts w:ascii="宋体" w:eastAsia="宋体" w:hAnsi="宋体" w:cs="宋体" w:hint="eastAsia"/>
                <w:color w:val="000000"/>
              </w:rPr>
              <w:t xml:space="preserve">0.1179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7449D">
              <w:rPr>
                <w:rFonts w:ascii="宋体" w:eastAsia="宋体" w:hAnsi="宋体" w:cs="宋体" w:hint="eastAsia"/>
                <w:color w:val="000000"/>
              </w:rPr>
              <w:t xml:space="preserve">0.0000 </w:t>
            </w:r>
          </w:p>
        </w:tc>
      </w:tr>
      <w:tr w:rsidR="0047449D" w:rsidRPr="0047449D" w:rsidTr="0047449D">
        <w:trPr>
          <w:trHeight w:val="300"/>
          <w:jc w:val="center"/>
        </w:trPr>
        <w:tc>
          <w:tcPr>
            <w:tcW w:w="1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9C6500"/>
              </w:rPr>
            </w:pPr>
            <w:r w:rsidRPr="0047449D">
              <w:rPr>
                <w:rFonts w:ascii="宋体" w:eastAsia="宋体" w:hAnsi="宋体" w:cs="宋体" w:hint="eastAsia"/>
                <w:color w:val="9C6500"/>
              </w:rPr>
              <w:t>余弦相似度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7449D">
              <w:rPr>
                <w:rFonts w:ascii="宋体" w:eastAsia="宋体" w:hAnsi="宋体" w:cs="宋体" w:hint="eastAsia"/>
                <w:color w:val="000000"/>
              </w:rPr>
              <w:t xml:space="preserve">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7449D">
              <w:rPr>
                <w:rFonts w:ascii="宋体" w:eastAsia="宋体" w:hAnsi="宋体" w:cs="宋体" w:hint="eastAsia"/>
                <w:color w:val="000000"/>
              </w:rPr>
              <w:t xml:space="preserve"> 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7449D">
              <w:rPr>
                <w:rFonts w:ascii="宋体" w:eastAsia="宋体" w:hAnsi="宋体" w:cs="宋体" w:hint="eastAsia"/>
                <w:color w:val="000000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7449D">
              <w:rPr>
                <w:rFonts w:ascii="宋体" w:eastAsia="宋体" w:hAnsi="宋体" w:cs="宋体" w:hint="eastAsia"/>
                <w:color w:val="000000"/>
              </w:rPr>
              <w:t xml:space="preserve">0.7073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47449D" w:rsidRPr="0047449D" w:rsidRDefault="0047449D" w:rsidP="0047449D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</w:rPr>
            </w:pPr>
            <w:r w:rsidRPr="0047449D">
              <w:rPr>
                <w:rFonts w:ascii="宋体" w:eastAsia="宋体" w:hAnsi="宋体" w:cs="宋体" w:hint="eastAsia"/>
                <w:color w:val="000000"/>
              </w:rPr>
              <w:t xml:space="preserve">0.0000 </w:t>
            </w:r>
          </w:p>
        </w:tc>
      </w:tr>
    </w:tbl>
    <w:p w:rsidR="0047449D" w:rsidRDefault="0047449D" w:rsidP="00DB56E0">
      <w:pPr>
        <w:pStyle w:val="af8"/>
        <w:ind w:left="360" w:firstLineChars="0" w:firstLine="65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所以</w:t>
      </w:r>
    </w:p>
    <w:p w:rsidR="00203EDA" w:rsidRDefault="0047449D" w:rsidP="00DB56E0">
      <w:pPr>
        <w:pStyle w:val="af8"/>
        <w:ind w:left="360" w:firstLineChars="0" w:firstLine="65"/>
        <w:rPr>
          <w:rFonts w:ascii="微软雅黑" w:eastAsia="微软雅黑" w:hAnsi="微软雅黑"/>
          <w:sz w:val="28"/>
        </w:rPr>
      </w:pPr>
      <w:proofErr w:type="gramStart"/>
      <w:r>
        <w:rPr>
          <w:rFonts w:ascii="微软雅黑" w:eastAsia="微软雅黑" w:hAnsi="微软雅黑" w:hint="eastAsia"/>
          <w:sz w:val="28"/>
        </w:rPr>
        <w:t>Cosine(</w:t>
      </w:r>
      <w:proofErr w:type="gramEnd"/>
      <w:r>
        <w:rPr>
          <w:rFonts w:ascii="微软雅黑" w:eastAsia="微软雅黑" w:hAnsi="微软雅黑"/>
          <w:sz w:val="28"/>
        </w:rPr>
        <w:t>d1, q)=0.7073</w:t>
      </w:r>
    </w:p>
    <w:p w:rsidR="0047449D" w:rsidRDefault="0047449D" w:rsidP="00DB56E0">
      <w:pPr>
        <w:pStyle w:val="af8"/>
        <w:ind w:left="360" w:firstLineChars="0" w:firstLine="65"/>
        <w:rPr>
          <w:rFonts w:ascii="微软雅黑" w:eastAsia="微软雅黑" w:hAnsi="微软雅黑"/>
          <w:sz w:val="28"/>
        </w:rPr>
      </w:pPr>
      <w:proofErr w:type="gramStart"/>
      <w:r>
        <w:rPr>
          <w:rFonts w:ascii="微软雅黑" w:eastAsia="微软雅黑" w:hAnsi="微软雅黑"/>
          <w:sz w:val="28"/>
        </w:rPr>
        <w:t>Cosine(</w:t>
      </w:r>
      <w:proofErr w:type="gramEnd"/>
      <w:r>
        <w:rPr>
          <w:rFonts w:ascii="微软雅黑" w:eastAsia="微软雅黑" w:hAnsi="微软雅黑"/>
          <w:sz w:val="28"/>
        </w:rPr>
        <w:t>d2, q)=</w:t>
      </w:r>
      <w:bookmarkStart w:id="0" w:name="_GoBack"/>
      <w:bookmarkEnd w:id="0"/>
      <w:r>
        <w:rPr>
          <w:rFonts w:ascii="微软雅黑" w:eastAsia="微软雅黑" w:hAnsi="微软雅黑"/>
          <w:sz w:val="28"/>
        </w:rPr>
        <w:t>0</w:t>
      </w:r>
    </w:p>
    <w:p w:rsidR="0047449D" w:rsidRPr="00DB56E0" w:rsidRDefault="0047449D" w:rsidP="00DB56E0">
      <w:pPr>
        <w:pStyle w:val="af8"/>
        <w:ind w:left="360" w:firstLineChars="0" w:firstLine="65"/>
        <w:rPr>
          <w:rFonts w:ascii="微软雅黑" w:eastAsia="微软雅黑" w:hAnsi="微软雅黑" w:hint="eastAsia"/>
          <w:sz w:val="28"/>
        </w:rPr>
      </w:pPr>
      <w:r>
        <w:rPr>
          <w:rFonts w:ascii="微软雅黑" w:eastAsia="微软雅黑" w:hAnsi="微软雅黑" w:hint="eastAsia"/>
          <w:sz w:val="28"/>
        </w:rPr>
        <w:t>q与文档d1更相关。</w:t>
      </w:r>
    </w:p>
    <w:sectPr w:rsidR="0047449D" w:rsidRPr="00DB56E0">
      <w:footerReference w:type="even" r:id="rId15"/>
      <w:footerReference w:type="default" r:id="rId16"/>
      <w:pgSz w:w="11907" w:h="16839" w:code="1"/>
      <w:pgMar w:top="1440" w:right="1418" w:bottom="1440" w:left="1418" w:header="851" w:footer="709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465" w:rsidRDefault="00FE3465">
      <w:pPr>
        <w:spacing w:after="0" w:line="240" w:lineRule="auto"/>
      </w:pPr>
      <w:r>
        <w:separator/>
      </w:r>
    </w:p>
  </w:endnote>
  <w:endnote w:type="continuationSeparator" w:id="0">
    <w:p w:rsidR="00FE3465" w:rsidRDefault="00FE3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014" w:rsidRDefault="00766153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863965"/>
              <wp:effectExtent l="2540" t="0" r="0" b="3810"/>
              <wp:wrapNone/>
              <wp:docPr id="7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863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5014" w:rsidRDefault="00FE3465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标题"/>
                              <w:id w:val="201965352"/>
                              <w:placeholder>
                                <w:docPart w:val="4632C2D2FEB54B3B939CAA8120DEA1BA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EA0804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HW4-Queries</w:t>
                              </w:r>
                            </w:sdtContent>
                          </w:sdt>
                          <w:r w:rsidR="007664BE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zh-CN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日期"/>
                              <w:id w:val="201965362"/>
                              <w:placeholder>
                                <w:docPart w:val="D16EDB70D1984C98AD81A3B259DE70EE"/>
                              </w:placeholder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664BE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zh-CN"/>
                                </w:rPr>
                                <w:t>[</w:t>
                              </w:r>
                              <w:r w:rsidR="007664BE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zh-CN"/>
                                </w:rPr>
                                <w:t>选取日期</w:t>
                              </w:r>
                              <w:r w:rsidR="007664BE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  <w:r w:rsidR="007664BE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3" o:spid="_x0000_s1028" style="position:absolute;margin-left:0;margin-top:0;width:41.85pt;height:697.95pt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" o:allowincell="f" filled="f" stroked="f">
              <v:textbox style="layout-flow:vertical;mso-layout-flow-alt:bottom-to-top" inset=",,8.64pt,10.8pt">
                <w:txbxContent>
                  <w:p w:rsidR="00FF5014" w:rsidRDefault="00FE3465">
                    <w:pPr>
                      <w:pStyle w:val="af0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标题"/>
                        <w:id w:val="201965352"/>
                        <w:placeholder>
                          <w:docPart w:val="4632C2D2FEB54B3B939CAA8120DEA1BA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EA0804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HW4-Queries</w:t>
                        </w:r>
                      </w:sdtContent>
                    </w:sdt>
                    <w:r w:rsidR="007664BE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日期"/>
                        <w:id w:val="201965362"/>
                        <w:placeholder>
                          <w:docPart w:val="D16EDB70D1984C98AD81A3B259DE70EE"/>
                        </w:placeholder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7664BE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zh-CN"/>
                          </w:rPr>
                          <w:t>[</w:t>
                        </w:r>
                        <w:r w:rsidR="007664BE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zh-CN"/>
                          </w:rPr>
                          <w:t>选取日期</w:t>
                        </w:r>
                        <w:r w:rsidR="007664BE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zh-CN"/>
                          </w:rPr>
                          <w:t>]</w:t>
                        </w:r>
                      </w:sdtContent>
                    </w:sdt>
                    <w:r w:rsidR="007664BE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6985" t="6350" r="15240" b="7620"/>
              <wp:wrapNone/>
              <wp:docPr id="6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DEF894B" id="AutoShape 24" o:spid="_x0000_s1026" style="position:absolute;left:0;text-align:left;margin-left:0;margin-top:0;width:545.75pt;height:790.15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2540" t="5715" r="635" b="6985"/>
              <wp:wrapNone/>
              <wp:docPr id="5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5014" w:rsidRDefault="007664BE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47449D" w:rsidRPr="0047449D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CN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2" o:spid="_x0000_s1029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BEyxLR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FF5014" w:rsidRDefault="007664BE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47449D" w:rsidRPr="0047449D">
                      <w:rPr>
                        <w:noProof/>
                        <w:color w:val="FFFFFF" w:themeColor="background1"/>
                        <w:sz w:val="40"/>
                        <w:szCs w:val="40"/>
                        <w:lang w:val="zh-CN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  <w:lang w:val="zh-CN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014" w:rsidRDefault="00766153">
    <w:pPr>
      <w:rPr>
        <w:sz w:val="20"/>
        <w:szCs w:val="20"/>
      </w:rPr>
    </w:pPr>
    <w:r>
      <w:rPr>
        <w:noProof/>
        <w:sz w:val="10"/>
        <w:szCs w:val="20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863965"/>
              <wp:effectExtent l="0" t="0" r="0" b="3810"/>
              <wp:wrapNone/>
              <wp:docPr id="4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863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5014" w:rsidRDefault="00FE3465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标题"/>
                              <w:id w:val="80542951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EA0804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HW4-Queries</w:t>
                              </w:r>
                            </w:sdtContent>
                          </w:sdt>
                          <w:r w:rsidR="007664BE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zh-CN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日期"/>
                              <w:id w:val="805429517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664BE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zh-CN"/>
                                </w:rPr>
                                <w:t>[</w:t>
                              </w:r>
                              <w:r w:rsidR="007664BE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zh-CN"/>
                                </w:rPr>
                                <w:t>选取日期</w:t>
                              </w:r>
                              <w:r w:rsidR="007664BE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  <w:r w:rsidR="007664BE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1" o:spid="_x0000_s1030" style="position:absolute;margin-left:-4.35pt;margin-top:0;width:46.85pt;height:697.95pt;z-index:25167052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" o:allowincell="f" filled="f" stroked="f">
              <v:textbox style="layout-flow:vertical;mso-layout-flow-alt:bottom-to-top" inset=",,8.64pt,10.8pt">
                <w:txbxContent>
                  <w:p w:rsidR="00FF5014" w:rsidRDefault="00FE3465">
                    <w:pPr>
                      <w:pStyle w:val="af0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标题"/>
                        <w:id w:val="80542951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EA0804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HW4-Queries</w:t>
                        </w:r>
                      </w:sdtContent>
                    </w:sdt>
                    <w:r w:rsidR="007664BE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日期"/>
                        <w:id w:val="805429517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7664BE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zh-CN"/>
                          </w:rPr>
                          <w:t>[</w:t>
                        </w:r>
                        <w:r w:rsidR="007664BE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zh-CN"/>
                          </w:rPr>
                          <w:t>选取日期</w:t>
                        </w:r>
                        <w:r w:rsidR="007664BE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zh-CN"/>
                          </w:rPr>
                          <w:t>]</w:t>
                        </w:r>
                      </w:sdtContent>
                    </w:sdt>
                    <w:r w:rsidR="007664BE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6985" t="6350" r="15240" b="7620"/>
              <wp:wrapNone/>
              <wp:docPr id="3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A7F6190" id="AutoShape 20" o:spid="_x0000_s1026" style="position:absolute;left:0;text-align:left;margin-left:0;margin-top:0;width:545.75pt;height:790.15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1270" t="5715" r="1905" b="6985"/>
              <wp:wrapNone/>
              <wp:docPr id="2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5014" w:rsidRDefault="007664BE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47449D" w:rsidRPr="0047449D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CN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9" o:spid="_x0000_s1031" style="position:absolute;margin-left:-10.2pt;margin-top:0;width:41pt;height:41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5Rp6eo8CAAAr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FF5014" w:rsidRDefault="007664BE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47449D" w:rsidRPr="0047449D">
                      <w:rPr>
                        <w:noProof/>
                        <w:color w:val="FFFFFF" w:themeColor="background1"/>
                        <w:sz w:val="40"/>
                        <w:szCs w:val="40"/>
                        <w:lang w:val="zh-CN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  <w:lang w:val="zh-CN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FF5014" w:rsidRDefault="00FF5014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465" w:rsidRDefault="00FE3465">
      <w:pPr>
        <w:spacing w:after="0" w:line="240" w:lineRule="auto"/>
      </w:pPr>
      <w:r>
        <w:separator/>
      </w:r>
    </w:p>
  </w:footnote>
  <w:footnote w:type="continuationSeparator" w:id="0">
    <w:p w:rsidR="00FE3465" w:rsidRDefault="00FE3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728C2CD6"/>
    <w:multiLevelType w:val="hybridMultilevel"/>
    <w:tmpl w:val="E2B828AE"/>
    <w:lvl w:ilvl="0" w:tplc="08504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A14E1D6">
      <w:start w:val="1"/>
      <w:numFmt w:val="lowerLetter"/>
      <w:lvlText w:val="%2)"/>
      <w:lvlJc w:val="left"/>
      <w:pPr>
        <w:ind w:left="840" w:hanging="420"/>
      </w:pPr>
      <w:rPr>
        <w:sz w:val="28"/>
      </w:rPr>
    </w:lvl>
    <w:lvl w:ilvl="2" w:tplc="1B9EDF26">
      <w:start w:val="1"/>
      <w:numFmt w:val="lowerRoman"/>
      <w:lvlText w:val="%3."/>
      <w:lvlJc w:val="right"/>
      <w:pPr>
        <w:ind w:left="1260" w:hanging="420"/>
      </w:pPr>
      <w:rPr>
        <w:sz w:val="28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153"/>
    <w:rsid w:val="0004219A"/>
    <w:rsid w:val="00082B0C"/>
    <w:rsid w:val="000F73C7"/>
    <w:rsid w:val="001968CA"/>
    <w:rsid w:val="001B3404"/>
    <w:rsid w:val="001E490C"/>
    <w:rsid w:val="001E5A4C"/>
    <w:rsid w:val="00203EDA"/>
    <w:rsid w:val="00233AE1"/>
    <w:rsid w:val="00286749"/>
    <w:rsid w:val="002A0AC6"/>
    <w:rsid w:val="002B1475"/>
    <w:rsid w:val="002F5245"/>
    <w:rsid w:val="00323103"/>
    <w:rsid w:val="00327E4E"/>
    <w:rsid w:val="003466ED"/>
    <w:rsid w:val="003612D3"/>
    <w:rsid w:val="003C7E9A"/>
    <w:rsid w:val="0047449D"/>
    <w:rsid w:val="004C556B"/>
    <w:rsid w:val="00542826"/>
    <w:rsid w:val="00577F88"/>
    <w:rsid w:val="00614CA1"/>
    <w:rsid w:val="006F6E78"/>
    <w:rsid w:val="007336A7"/>
    <w:rsid w:val="00766153"/>
    <w:rsid w:val="007664BE"/>
    <w:rsid w:val="007725A8"/>
    <w:rsid w:val="00773EAA"/>
    <w:rsid w:val="007D7F0F"/>
    <w:rsid w:val="008075CE"/>
    <w:rsid w:val="00835DFB"/>
    <w:rsid w:val="00847188"/>
    <w:rsid w:val="008660A5"/>
    <w:rsid w:val="0093646B"/>
    <w:rsid w:val="00955582"/>
    <w:rsid w:val="00957619"/>
    <w:rsid w:val="00992317"/>
    <w:rsid w:val="009F27EA"/>
    <w:rsid w:val="00A22E4F"/>
    <w:rsid w:val="00A64116"/>
    <w:rsid w:val="00AA53CA"/>
    <w:rsid w:val="00AF77E5"/>
    <w:rsid w:val="00B233A3"/>
    <w:rsid w:val="00C624E6"/>
    <w:rsid w:val="00DB56E0"/>
    <w:rsid w:val="00E77FDE"/>
    <w:rsid w:val="00EA0804"/>
    <w:rsid w:val="00EF74D6"/>
    <w:rsid w:val="00F43D38"/>
    <w:rsid w:val="00FE3465"/>
    <w:rsid w:val="00FF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3B16859D-C630-4FDF-8450-9078B4A7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160"/>
    </w:pPr>
    <w:rPr>
      <w:color w:val="000000" w:themeColor="text1"/>
      <w:lang w:eastAsia="zh-CN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unhideWhenUsed/>
    <w:qFormat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2Char">
    <w:name w:val="标题 2 Char"/>
    <w:basedOn w:val="a1"/>
    <w:link w:val="20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3Char">
    <w:name w:val="标题 3 Char"/>
    <w:basedOn w:val="a1"/>
    <w:link w:val="30"/>
    <w:uiPriority w:val="9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Char">
    <w:name w:val="标题 Char"/>
    <w:basedOn w:val="a1"/>
    <w:link w:val="a4"/>
    <w:uiPriority w:val="10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Char0">
    <w:name w:val="副标题 Char"/>
    <w:basedOn w:val="a1"/>
    <w:link w:val="a5"/>
    <w:uiPriority w:val="11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1"/>
    <w:link w:val="a6"/>
    <w:uiPriority w:val="99"/>
    <w:rPr>
      <w:color w:val="000000" w:themeColor="text1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hAnsi="Tahoma"/>
      <w:sz w:val="16"/>
      <w:szCs w:val="16"/>
    </w:rPr>
  </w:style>
  <w:style w:type="character" w:customStyle="1" w:styleId="Char2">
    <w:name w:val="批注框文本 Char"/>
    <w:basedOn w:val="a1"/>
    <w:link w:val="a8"/>
    <w:uiPriority w:val="99"/>
    <w:semiHidden/>
    <w:rPr>
      <w:rFonts w:eastAsiaTheme="minorEastAsia" w:hAnsi="Tahoma"/>
      <w:color w:val="000000" w:themeColor="text1"/>
      <w:sz w:val="16"/>
      <w:szCs w:val="16"/>
      <w:lang w:eastAsia="zh-CN"/>
    </w:rPr>
  </w:style>
  <w:style w:type="paragraph" w:styleId="a9">
    <w:name w:val="Block Text"/>
    <w:aliases w:val="块引用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7F7F7F" w:themeColor="background1" w:themeShade="7F"/>
      <w:sz w:val="28"/>
      <w:szCs w:val="28"/>
      <w:lang w:eastAsia="zh-CN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eastAsia="zh-CN"/>
    </w:rPr>
  </w:style>
  <w:style w:type="character" w:styleId="ab">
    <w:name w:val="Emphasis"/>
    <w:uiPriority w:val="20"/>
    <w:qFormat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eastAsia="zh-CN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页眉 Char"/>
    <w:basedOn w:val="a1"/>
    <w:link w:val="ac"/>
    <w:uiPriority w:val="99"/>
    <w:rPr>
      <w:color w:val="000000" w:themeColor="text1"/>
    </w:rPr>
  </w:style>
  <w:style w:type="character" w:customStyle="1" w:styleId="4Char">
    <w:name w:val="标题 4 Char"/>
    <w:basedOn w:val="a1"/>
    <w:link w:val="40"/>
    <w:uiPriority w:val="9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5Char">
    <w:name w:val="标题 5 Char"/>
    <w:basedOn w:val="a1"/>
    <w:link w:val="50"/>
    <w:uiPriority w:val="9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6Char">
    <w:name w:val="标题 6 Char"/>
    <w:basedOn w:val="a1"/>
    <w:link w:val="6"/>
    <w:uiPriority w:val="9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7Char">
    <w:name w:val="标题 7 Char"/>
    <w:basedOn w:val="a1"/>
    <w:link w:val="7"/>
    <w:uiPriority w:val="9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8Char">
    <w:name w:val="标题 8 Char"/>
    <w:basedOn w:val="a1"/>
    <w:link w:val="8"/>
    <w:uiPriority w:val="9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9Char">
    <w:name w:val="标题 9 Char"/>
    <w:basedOn w:val="a1"/>
    <w:link w:val="9"/>
    <w:uiPriority w:val="9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ad">
    <w:name w:val="Intense Emphasis"/>
    <w:basedOn w:val="a1"/>
    <w:uiPriority w:val="21"/>
    <w:qFormat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link w:val="Char4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har4">
    <w:name w:val="明显引用 Char"/>
    <w:basedOn w:val="a1"/>
    <w:link w:val="ae"/>
    <w:uiPriority w:val="30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af">
    <w:name w:val="Intense Reference"/>
    <w:basedOn w:val="a1"/>
    <w:uiPriority w:val="32"/>
    <w:qFormat/>
    <w:rPr>
      <w:b/>
      <w:bCs/>
      <w:color w:val="D34817" w:themeColor="accent1"/>
      <w:sz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11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12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13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14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5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5"/>
    <w:uiPriority w:val="29"/>
    <w:qFormat/>
    <w:rPr>
      <w:i/>
      <w:iCs/>
      <w:color w:val="7F7F7F" w:themeColor="background1" w:themeShade="7F"/>
      <w:sz w:val="24"/>
      <w:szCs w:val="24"/>
    </w:rPr>
  </w:style>
  <w:style w:type="character" w:customStyle="1" w:styleId="Char5">
    <w:name w:val="引用 Char"/>
    <w:basedOn w:val="a1"/>
    <w:link w:val="af2"/>
    <w:uiPriority w:val="29"/>
    <w:rPr>
      <w:i/>
      <w:iCs/>
      <w:color w:val="7F7F7F" w:themeColor="background1" w:themeShade="7F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eastAsia="zh-CN"/>
    </w:rPr>
  </w:style>
  <w:style w:type="character" w:styleId="af4">
    <w:name w:val="Subtle Emphasis"/>
    <w:basedOn w:val="a1"/>
    <w:uiPriority w:val="19"/>
    <w:qFormat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af5">
    <w:name w:val="Subtle Reference"/>
    <w:basedOn w:val="a1"/>
    <w:uiPriority w:val="31"/>
    <w:qFormat/>
    <w:rPr>
      <w:color w:val="737373" w:themeColor="text1" w:themeTint="8C"/>
      <w:sz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rPr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99"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21">
    <w:name w:val="toc 2"/>
    <w:basedOn w:val="a0"/>
    <w:next w:val="a0"/>
    <w:autoRedefine/>
    <w:uiPriority w:val="9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af7">
    <w:name w:val="Hyperlink"/>
    <w:basedOn w:val="a1"/>
    <w:uiPriority w:val="99"/>
    <w:unhideWhenUsed/>
    <w:rPr>
      <w:color w:val="CC9900" w:themeColor="hyperlink"/>
      <w:u w:val="single"/>
    </w:rPr>
  </w:style>
  <w:style w:type="paragraph" w:styleId="af8">
    <w:name w:val="List Paragraph"/>
    <w:basedOn w:val="a0"/>
    <w:uiPriority w:val="34"/>
    <w:qFormat/>
    <w:rsid w:val="009576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staff.ustc.edu.cn/~jpq/courses/webinfo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staff.ustc.edu.cn/~jpq/courses/webinfo.htm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vin\AppData\Roaming\Microsoft\Templates\&#25253;&#21578;&#65288;&#24179;&#34913;&#35774;&#35745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524DC1C7FD48888498B8E0DAB468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4D176F-E0C9-49E2-B496-C34B862E2F09}"/>
      </w:docPartPr>
      <w:docPartBody>
        <w:p w:rsidR="00AA4F08" w:rsidRDefault="0050032B">
          <w:pPr>
            <w:pStyle w:val="F3524DC1C7FD48888498B8E0DAB4687E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键入文档标题</w:t>
          </w:r>
          <w:r>
            <w:rPr>
              <w:lang w:val="zh-CN"/>
            </w:rPr>
            <w:t>]</w:t>
          </w:r>
        </w:p>
      </w:docPartBody>
    </w:docPart>
    <w:docPart>
      <w:docPartPr>
        <w:name w:val="46062439676B4BE0ACCB16B1172BCF3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7F228F3-57D7-4527-90CE-8BCB92175207}"/>
      </w:docPartPr>
      <w:docPartBody>
        <w:p w:rsidR="00AA4F08" w:rsidRDefault="0050032B">
          <w:pPr>
            <w:pStyle w:val="46062439676B4BE0ACCB16B1172BCF36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键入文档副标题</w:t>
          </w:r>
          <w:r>
            <w:rPr>
              <w:lang w:val="zh-CN"/>
            </w:rPr>
            <w:t>]</w:t>
          </w:r>
        </w:p>
      </w:docPartBody>
    </w:docPart>
    <w:docPart>
      <w:docPartPr>
        <w:name w:val="81D7B7EB0C464F1096D1AEEE64F488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B68A5D-A432-4E25-9987-4C073B3192AF}"/>
      </w:docPartPr>
      <w:docPartBody>
        <w:p w:rsidR="00AA4F08" w:rsidRDefault="0050032B">
          <w:pPr>
            <w:pStyle w:val="81D7B7EB0C464F1096D1AEEE64F488C2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CN"/>
            </w:rPr>
            <w:t>]</w:t>
          </w:r>
        </w:p>
      </w:docPartBody>
    </w:docPart>
    <w:docPart>
      <w:docPartPr>
        <w:name w:val="B0A0F70717134C1B9F6122BD5CFC86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BC39AD6-5CFB-46A9-A088-BF21CD5AD963}"/>
      </w:docPartPr>
      <w:docPartBody>
        <w:p w:rsidR="00AA4F08" w:rsidRDefault="0050032B">
          <w:pPr>
            <w:pStyle w:val="B0A0F70717134C1B9F6122BD5CFC86FA"/>
          </w:pPr>
          <w:r>
            <w:rPr>
              <w:sz w:val="36"/>
              <w:szCs w:val="36"/>
              <w:lang w:val="zh-CN"/>
            </w:rPr>
            <w:t>[</w:t>
          </w:r>
          <w:r>
            <w:rPr>
              <w:sz w:val="36"/>
              <w:szCs w:val="36"/>
              <w:lang w:val="zh-CN"/>
            </w:rPr>
            <w:t>键入文档副标题</w:t>
          </w:r>
          <w:r>
            <w:rPr>
              <w:sz w:val="36"/>
              <w:szCs w:val="36"/>
              <w:lang w:val="zh-CN"/>
            </w:rPr>
            <w:t>]</w:t>
          </w:r>
        </w:p>
      </w:docPartBody>
    </w:docPart>
    <w:docPart>
      <w:docPartPr>
        <w:name w:val="4632C2D2FEB54B3B939CAA8120DEA1B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8408956-BA2A-46BB-92CD-EF35F5DDE2D1}"/>
      </w:docPartPr>
      <w:docPartBody>
        <w:p w:rsidR="00AA4F08" w:rsidRDefault="0050032B">
          <w:pPr>
            <w:pStyle w:val="4632C2D2FEB54B3B939CAA8120DEA1BA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]</w:t>
          </w:r>
        </w:p>
      </w:docPartBody>
    </w:docPart>
    <w:docPart>
      <w:docPartPr>
        <w:name w:val="D16EDB70D1984C98AD81A3B259DE70E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A0F261A-FDAE-4993-A0EF-8D8067E4F0F4}"/>
      </w:docPartPr>
      <w:docPartBody>
        <w:p w:rsidR="00AA4F08" w:rsidRDefault="0050032B">
          <w:pPr>
            <w:pStyle w:val="D16EDB70D1984C98AD81A3B259DE70EE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选取日期</w:t>
          </w: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32B"/>
    <w:rsid w:val="0050032B"/>
    <w:rsid w:val="00507AE4"/>
    <w:rsid w:val="006E2ADF"/>
    <w:rsid w:val="008B29A5"/>
    <w:rsid w:val="00911535"/>
    <w:rsid w:val="00AA4F08"/>
    <w:rsid w:val="00E4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300" w:after="40"/>
      <w:jc w:val="left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kern w:val="0"/>
      <w:sz w:val="28"/>
      <w:szCs w:val="32"/>
      <w:lang w:eastAsia="en-US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240" w:after="40"/>
      <w:jc w:val="left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200" w:after="40"/>
      <w:jc w:val="left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3524DC1C7FD48888498B8E0DAB4687E">
    <w:name w:val="F3524DC1C7FD48888498B8E0DAB4687E"/>
    <w:pPr>
      <w:widowControl w:val="0"/>
      <w:jc w:val="both"/>
    </w:pPr>
  </w:style>
  <w:style w:type="paragraph" w:customStyle="1" w:styleId="46062439676B4BE0ACCB16B1172BCF36">
    <w:name w:val="46062439676B4BE0ACCB16B1172BCF36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kern w:val="0"/>
      <w:sz w:val="28"/>
      <w:szCs w:val="32"/>
      <w:lang w:eastAsia="en-US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kern w:val="0"/>
      <w:sz w:val="24"/>
      <w:szCs w:val="28"/>
      <w:lang w:eastAsia="en-US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inorHAnsi" w:hAnsiTheme="majorHAnsi" w:cs="Times New Roman"/>
      <w:b/>
      <w:color w:val="5B9BD5" w:themeColor="accent1"/>
      <w:spacing w:val="20"/>
      <w:kern w:val="0"/>
      <w:sz w:val="24"/>
      <w:szCs w:val="24"/>
      <w:lang w:eastAsia="en-US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81D7B7EB0C464F1096D1AEEE64F488C2">
    <w:name w:val="81D7B7EB0C464F1096D1AEEE64F488C2"/>
    <w:pPr>
      <w:widowControl w:val="0"/>
      <w:jc w:val="both"/>
    </w:pPr>
  </w:style>
  <w:style w:type="paragraph" w:customStyle="1" w:styleId="B0A0F70717134C1B9F6122BD5CFC86FA">
    <w:name w:val="B0A0F70717134C1B9F6122BD5CFC86FA"/>
    <w:pPr>
      <w:widowControl w:val="0"/>
      <w:jc w:val="both"/>
    </w:pPr>
  </w:style>
  <w:style w:type="paragraph" w:customStyle="1" w:styleId="B11639DC812049738233DEB881088E19">
    <w:name w:val="B11639DC812049738233DEB881088E19"/>
    <w:pPr>
      <w:widowControl w:val="0"/>
      <w:jc w:val="both"/>
    </w:pPr>
  </w:style>
  <w:style w:type="paragraph" w:customStyle="1" w:styleId="71E93062074E4831A11F033573D37A83">
    <w:name w:val="71E93062074E4831A11F033573D37A83"/>
    <w:pPr>
      <w:widowControl w:val="0"/>
      <w:jc w:val="both"/>
    </w:pPr>
  </w:style>
  <w:style w:type="paragraph" w:customStyle="1" w:styleId="08B886CD722D4E15BA506E2EA623A16C">
    <w:name w:val="08B886CD722D4E15BA506E2EA623A16C"/>
    <w:pPr>
      <w:widowControl w:val="0"/>
      <w:jc w:val="both"/>
    </w:pPr>
  </w:style>
  <w:style w:type="paragraph" w:customStyle="1" w:styleId="951A7F6CCB0C424DAB728B0A76E70BCD">
    <w:name w:val="951A7F6CCB0C424DAB728B0A76E70BCD"/>
    <w:pPr>
      <w:widowControl w:val="0"/>
      <w:jc w:val="both"/>
    </w:pPr>
  </w:style>
  <w:style w:type="paragraph" w:customStyle="1" w:styleId="4632C2D2FEB54B3B939CAA8120DEA1BA">
    <w:name w:val="4632C2D2FEB54B3B939CAA8120DEA1BA"/>
    <w:pPr>
      <w:widowControl w:val="0"/>
      <w:jc w:val="both"/>
    </w:pPr>
  </w:style>
  <w:style w:type="paragraph" w:customStyle="1" w:styleId="D16EDB70D1984C98AD81A3B259DE70EE">
    <w:name w:val="D16EDB70D1984C98AD81A3B259DE70EE"/>
    <w:pPr>
      <w:widowControl w:val="0"/>
      <w:jc w:val="both"/>
    </w:pPr>
  </w:style>
  <w:style w:type="paragraph" w:customStyle="1" w:styleId="33F0D77FA2DA48438E64FA48B5D28672">
    <w:name w:val="33F0D77FA2DA48438E64FA48B5D28672"/>
    <w:pPr>
      <w:widowControl w:val="0"/>
      <w:jc w:val="both"/>
    </w:pPr>
  </w:style>
  <w:style w:type="paragraph" w:customStyle="1" w:styleId="8FBD0C7B4B4C4E58AE1652EE7844E315">
    <w:name w:val="8FBD0C7B4B4C4E58AE1652EE7844E31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templateProperties xmlns="urn:microsoft.template.properties">
  <_Version/>
  <_LCID/>
</templat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2.xml><?xml version="1.0" encoding="utf-8"?>
<ds:datastoreItem xmlns:ds="http://schemas.openxmlformats.org/officeDocument/2006/customXml" ds:itemID="{61780927-F773-4C1A-9402-E980A2ABD2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27E2BDAF-B96E-4B80-85C5-A138C1FDD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报告（平衡设计）.dotx</Template>
  <TotalTime>487</TotalTime>
  <Pages>5</Pages>
  <Words>305</Words>
  <Characters>1744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Heading 2</vt:lpstr>
      <vt:lpstr>        Heading 3</vt:lpstr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HW4-Queries</dc:title>
  <dc:subject>PB15111604金泽文</dc:subject>
  <dc:creator>金泽文</dc:creator>
  <cp:keywords/>
  <dc:description/>
  <cp:lastModifiedBy>King Zevin</cp:lastModifiedBy>
  <cp:revision>6</cp:revision>
  <dcterms:created xsi:type="dcterms:W3CDTF">2017-09-30T04:58:00Z</dcterms:created>
  <dcterms:modified xsi:type="dcterms:W3CDTF">2017-09-30T13:13:00Z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TC101927419990</vt:lpwstr>
  </property>
</Properties>
</file>